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383F9A2" w14:textId="77777777" w:rsidR="00E470DB" w:rsidRDefault="00E470DB" w:rsidP="00E470DB"/>
    <w:tbl>
      <w:tblPr>
        <w:tblW w:w="8675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E470DB" w:rsidRPr="000F71E0" w14:paraId="102E37A0" w14:textId="77777777" w:rsidTr="00DB19BE">
        <w:trPr>
          <w:trHeight w:val="377"/>
        </w:trPr>
        <w:tc>
          <w:tcPr>
            <w:tcW w:w="8675" w:type="dxa"/>
            <w:gridSpan w:val="4"/>
            <w:shd w:val="clear" w:color="auto" w:fill="DBE5F1" w:themeFill="accent1" w:themeFillTint="33"/>
            <w:vAlign w:val="center"/>
          </w:tcPr>
          <w:p w14:paraId="190C83EF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Controle de Versões</w:t>
            </w:r>
          </w:p>
        </w:tc>
      </w:tr>
      <w:tr w:rsidR="00E470DB" w:rsidRPr="000F71E0" w14:paraId="366C91ED" w14:textId="77777777" w:rsidTr="00DB19BE">
        <w:trPr>
          <w:trHeight w:val="283"/>
        </w:trPr>
        <w:tc>
          <w:tcPr>
            <w:tcW w:w="737" w:type="dxa"/>
            <w:shd w:val="clear" w:color="auto" w:fill="DBE5F1" w:themeFill="accent1" w:themeFillTint="33"/>
            <w:vAlign w:val="center"/>
          </w:tcPr>
          <w:p w14:paraId="5818B9C2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Versão</w:t>
            </w:r>
          </w:p>
        </w:tc>
        <w:tc>
          <w:tcPr>
            <w:tcW w:w="1129" w:type="dxa"/>
            <w:shd w:val="clear" w:color="auto" w:fill="DBE5F1" w:themeFill="accent1" w:themeFillTint="33"/>
            <w:vAlign w:val="center"/>
          </w:tcPr>
          <w:p w14:paraId="479B3000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Data</w:t>
            </w:r>
          </w:p>
        </w:tc>
        <w:tc>
          <w:tcPr>
            <w:tcW w:w="2420" w:type="dxa"/>
            <w:shd w:val="clear" w:color="auto" w:fill="DBE5F1" w:themeFill="accent1" w:themeFillTint="33"/>
            <w:vAlign w:val="center"/>
          </w:tcPr>
          <w:p w14:paraId="278D58C0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Autor</w:t>
            </w:r>
          </w:p>
        </w:tc>
        <w:tc>
          <w:tcPr>
            <w:tcW w:w="4389" w:type="dxa"/>
            <w:shd w:val="clear" w:color="auto" w:fill="DBE5F1" w:themeFill="accent1" w:themeFillTint="33"/>
            <w:vAlign w:val="center"/>
          </w:tcPr>
          <w:p w14:paraId="7492950A" w14:textId="77777777" w:rsidR="00E470DB" w:rsidRPr="000F71E0" w:rsidRDefault="00E470DB" w:rsidP="00DB19BE">
            <w:pPr>
              <w:pStyle w:val="Verses"/>
              <w:rPr>
                <w:b/>
              </w:rPr>
            </w:pPr>
            <w:r w:rsidRPr="000F71E0">
              <w:rPr>
                <w:b/>
              </w:rPr>
              <w:t>Notas da Revisão</w:t>
            </w:r>
          </w:p>
        </w:tc>
      </w:tr>
      <w:tr w:rsidR="00E470DB" w:rsidRPr="00C52528" w14:paraId="428CD486" w14:textId="77777777" w:rsidTr="00DB19BE">
        <w:trPr>
          <w:trHeight w:val="340"/>
        </w:trPr>
        <w:tc>
          <w:tcPr>
            <w:tcW w:w="737" w:type="dxa"/>
            <w:vAlign w:val="center"/>
          </w:tcPr>
          <w:p w14:paraId="7E26FD25" w14:textId="469C4368" w:rsidR="00E470DB" w:rsidRPr="00C52528" w:rsidRDefault="00252E66" w:rsidP="00DB19BE">
            <w:pPr>
              <w:pStyle w:val="Verses"/>
            </w:pPr>
            <w:r>
              <w:t>1.0</w:t>
            </w:r>
          </w:p>
        </w:tc>
        <w:tc>
          <w:tcPr>
            <w:tcW w:w="1129" w:type="dxa"/>
            <w:vAlign w:val="center"/>
          </w:tcPr>
          <w:p w14:paraId="38CA82A8" w14:textId="09B15788" w:rsidR="00E470DB" w:rsidRPr="00C52528" w:rsidRDefault="00252E66" w:rsidP="00252E66">
            <w:pPr>
              <w:pStyle w:val="Verses"/>
              <w:jc w:val="both"/>
            </w:pPr>
            <w:r>
              <w:t>23/03/2021</w:t>
            </w:r>
          </w:p>
        </w:tc>
        <w:tc>
          <w:tcPr>
            <w:tcW w:w="2420" w:type="dxa"/>
            <w:vAlign w:val="center"/>
          </w:tcPr>
          <w:p w14:paraId="4C033794" w14:textId="6864EA6C" w:rsidR="00E470DB" w:rsidRPr="00C52528" w:rsidRDefault="00252E66" w:rsidP="00DB19BE">
            <w:pPr>
              <w:pStyle w:val="Verses"/>
            </w:pPr>
            <w:r>
              <w:t>Anna Yamada</w:t>
            </w:r>
          </w:p>
        </w:tc>
        <w:tc>
          <w:tcPr>
            <w:tcW w:w="4389" w:type="dxa"/>
            <w:vAlign w:val="center"/>
          </w:tcPr>
          <w:p w14:paraId="32780CB9" w14:textId="1B6B9192" w:rsidR="00E470DB" w:rsidRPr="00C52528" w:rsidRDefault="00252E66" w:rsidP="00DB19BE">
            <w:pPr>
              <w:pStyle w:val="Verses"/>
            </w:pPr>
            <w:proofErr w:type="gramStart"/>
            <w:r>
              <w:t>Inicio</w:t>
            </w:r>
            <w:proofErr w:type="gramEnd"/>
            <w:r>
              <w:t xml:space="preserve"> do documento</w:t>
            </w:r>
          </w:p>
        </w:tc>
      </w:tr>
    </w:tbl>
    <w:p w14:paraId="2FC1DED0" w14:textId="77777777" w:rsidR="00E470DB" w:rsidRDefault="00E470DB" w:rsidP="00E470DB"/>
    <w:sdt>
      <w:sdtPr>
        <w:rPr>
          <w:rFonts w:ascii="Calibri" w:eastAsiaTheme="minorHAnsi" w:hAnsi="Calibri" w:cstheme="minorBidi"/>
          <w:color w:val="auto"/>
          <w:sz w:val="22"/>
          <w:szCs w:val="22"/>
          <w:lang w:eastAsia="en-US"/>
        </w:rPr>
        <w:id w:val="-1003125084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B8DAC00" w14:textId="77777777" w:rsidR="00E470DB" w:rsidRDefault="00E470DB">
          <w:pPr>
            <w:pStyle w:val="CabealhodoSumrio"/>
          </w:pPr>
          <w:r>
            <w:t>Sumário</w:t>
          </w:r>
        </w:p>
        <w:p w14:paraId="450C5F0E" w14:textId="77777777" w:rsidR="00E470DB" w:rsidRDefault="00E470DB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04963719" w:history="1">
            <w:r w:rsidRPr="00EB6408">
              <w:rPr>
                <w:rStyle w:val="Hyperlink"/>
                <w:noProof/>
              </w:rPr>
              <w:t>Objetivo do Plano de gerenciamento do cronograma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_Toc404963719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77AE0" w14:textId="77777777" w:rsidR="00E470DB" w:rsidRDefault="0080265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0" w:history="1">
            <w:r w:rsidR="00E470DB" w:rsidRPr="00EB6408">
              <w:rPr>
                <w:rStyle w:val="Hyperlink"/>
                <w:noProof/>
              </w:rPr>
              <w:t>Método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62218E3B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1" w:history="1">
            <w:r w:rsidR="00E470DB" w:rsidRPr="00EB6408">
              <w:rPr>
                <w:rStyle w:val="Hyperlink"/>
                <w:noProof/>
              </w:rPr>
              <w:t>Processos de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3C5A69BD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2" w:history="1">
            <w:r w:rsidR="00E470DB" w:rsidRPr="00EB6408">
              <w:rPr>
                <w:rStyle w:val="Hyperlink"/>
                <w:noProof/>
              </w:rPr>
              <w:t>Documentos padronizados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_Toc404963722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2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3975E9C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3" w:history="1">
            <w:r w:rsidR="00E470DB" w:rsidRPr="00EB6408">
              <w:rPr>
                <w:rStyle w:val="Hyperlink"/>
                <w:noProof/>
              </w:rPr>
              <w:t>Ferramentas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_Toc404963723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1115768B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4" w:history="1">
            <w:r w:rsidR="00E470DB" w:rsidRPr="00EB6408">
              <w:rPr>
                <w:rStyle w:val="Hyperlink"/>
                <w:noProof/>
              </w:rPr>
              <w:t>Papéis e Responsabilidades da Equipe do Projeto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_Toc404963724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7F716D50" w14:textId="77777777" w:rsidR="00E470DB" w:rsidRDefault="00802651">
          <w:pPr>
            <w:pStyle w:val="Sumrio1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b w:val="0"/>
              <w:bCs w:val="0"/>
              <w:caps w:val="0"/>
              <w:noProof/>
              <w:sz w:val="22"/>
              <w:szCs w:val="22"/>
              <w:lang w:val="pt-BR" w:eastAsia="pt-BR"/>
            </w:rPr>
          </w:pPr>
          <w:hyperlink w:anchor="_Toc404963725" w:history="1">
            <w:r w:rsidR="00E470DB" w:rsidRPr="00EB6408">
              <w:rPr>
                <w:rStyle w:val="Hyperlink"/>
                <w:noProof/>
              </w:rPr>
              <w:t>Plano de gerenciamento do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_Toc404963725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3D7B8675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6" w:history="1">
            <w:r w:rsidR="00E470DB" w:rsidRPr="00EB6408">
              <w:rPr>
                <w:rStyle w:val="Hyperlink"/>
                <w:noProof/>
              </w:rPr>
              <w:t>Definir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_Toc404963726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46E1FBAA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7" w:history="1">
            <w:r w:rsidR="00E470DB" w:rsidRPr="00EB6408">
              <w:rPr>
                <w:rStyle w:val="Hyperlink"/>
                <w:noProof/>
              </w:rPr>
              <w:t>Sequenciar as Atividades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_Toc404963727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66807555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8" w:history="1">
            <w:r w:rsidR="00E470DB" w:rsidRPr="00EB6408">
              <w:rPr>
                <w:rStyle w:val="Hyperlink"/>
                <w:noProof/>
              </w:rPr>
              <w:t>Estimar os Recursos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_Toc404963728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69223024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29" w:history="1">
            <w:r w:rsidR="00E470DB" w:rsidRPr="00EB6408">
              <w:rPr>
                <w:rStyle w:val="Hyperlink"/>
                <w:noProof/>
              </w:rPr>
              <w:t>Estimar a Duração da Atividade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_Toc404963729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5F9DD55B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0" w:history="1">
            <w:r w:rsidR="00E470DB" w:rsidRPr="00EB6408">
              <w:rPr>
                <w:rStyle w:val="Hyperlink"/>
                <w:noProof/>
              </w:rPr>
              <w:t>Desenvolver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_Toc404963730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3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450EDCB3" w14:textId="77777777" w:rsidR="00E470DB" w:rsidRDefault="00802651">
          <w:pPr>
            <w:pStyle w:val="Sumrio2"/>
            <w:tabs>
              <w:tab w:val="right" w:leader="dot" w:pos="8494"/>
            </w:tabs>
            <w:rPr>
              <w:rFonts w:asciiTheme="minorHAnsi" w:eastAsiaTheme="minorEastAsia" w:hAnsiTheme="minorHAnsi" w:cstheme="minorBidi"/>
              <w:smallCaps w:val="0"/>
              <w:noProof/>
              <w:sz w:val="22"/>
              <w:szCs w:val="22"/>
              <w:lang w:val="pt-BR" w:eastAsia="pt-BR"/>
            </w:rPr>
          </w:pPr>
          <w:hyperlink w:anchor="_Toc404963731" w:history="1">
            <w:r w:rsidR="00E470DB" w:rsidRPr="00EB6408">
              <w:rPr>
                <w:rStyle w:val="Hyperlink"/>
                <w:noProof/>
              </w:rPr>
              <w:t>Controlar o cronograma</w:t>
            </w:r>
            <w:r w:rsidR="00E470DB">
              <w:rPr>
                <w:noProof/>
                <w:webHidden/>
              </w:rPr>
              <w:tab/>
            </w:r>
            <w:r w:rsidR="00E470DB">
              <w:rPr>
                <w:noProof/>
                <w:webHidden/>
              </w:rPr>
              <w:fldChar w:fldCharType="begin"/>
            </w:r>
            <w:r w:rsidR="00E470DB">
              <w:rPr>
                <w:noProof/>
                <w:webHidden/>
              </w:rPr>
              <w:instrText xml:space="preserve"> PAGEREF _Toc404963731 \h </w:instrText>
            </w:r>
            <w:r w:rsidR="00E470DB">
              <w:rPr>
                <w:noProof/>
                <w:webHidden/>
              </w:rPr>
            </w:r>
            <w:r w:rsidR="00E470DB">
              <w:rPr>
                <w:noProof/>
                <w:webHidden/>
              </w:rPr>
              <w:fldChar w:fldCharType="separate"/>
            </w:r>
            <w:r w:rsidR="00E470DB">
              <w:rPr>
                <w:noProof/>
                <w:webHidden/>
              </w:rPr>
              <w:t>4</w:t>
            </w:r>
            <w:r w:rsidR="00E470DB">
              <w:rPr>
                <w:noProof/>
                <w:webHidden/>
              </w:rPr>
              <w:fldChar w:fldCharType="end"/>
            </w:r>
          </w:hyperlink>
        </w:p>
        <w:p w14:paraId="6635944B" w14:textId="77777777" w:rsidR="00E470DB" w:rsidRDefault="00E470DB">
          <w:r>
            <w:rPr>
              <w:b/>
              <w:bCs/>
            </w:rPr>
            <w:fldChar w:fldCharType="end"/>
          </w:r>
        </w:p>
      </w:sdtContent>
    </w:sdt>
    <w:p w14:paraId="3086F636" w14:textId="77777777" w:rsidR="00E470DB" w:rsidRDefault="00E470DB" w:rsidP="00E470DB"/>
    <w:p w14:paraId="44A03DD9" w14:textId="77777777" w:rsidR="00DF7148" w:rsidRDefault="00DF7148" w:rsidP="00DF7148"/>
    <w:p w14:paraId="52718B91" w14:textId="77777777" w:rsidR="00DF7148" w:rsidRDefault="00DF7148" w:rsidP="00DF7148">
      <w:pPr>
        <w:pStyle w:val="Ttulo3"/>
        <w:sectPr w:rsidR="00DF7148">
          <w:headerReference w:type="default" r:id="rId10"/>
          <w:footerReference w:type="default" r:id="rId11"/>
          <w:pgSz w:w="11906" w:h="16838"/>
          <w:pgMar w:top="1417" w:right="1701" w:bottom="1417" w:left="1701" w:header="708" w:footer="708" w:gutter="0"/>
          <w:cols w:space="708"/>
          <w:docGrid w:linePitch="360"/>
        </w:sectPr>
      </w:pPr>
    </w:p>
    <w:p w14:paraId="69041C6E" w14:textId="77777777" w:rsidR="00DF7148" w:rsidRPr="00D2767E" w:rsidRDefault="00DF7148" w:rsidP="00DF7148">
      <w:pPr>
        <w:pStyle w:val="Ttulo1"/>
      </w:pPr>
      <w:bookmarkStart w:id="0" w:name="_Toc353749539"/>
      <w:bookmarkStart w:id="1" w:name="_Toc404963719"/>
      <w:r>
        <w:lastRenderedPageBreak/>
        <w:t xml:space="preserve">Objetivo do </w:t>
      </w:r>
      <w:r w:rsidR="00C945A9">
        <w:t xml:space="preserve">Plano de gerenciamento </w:t>
      </w:r>
      <w:r w:rsidR="001449CF">
        <w:t>do cronograma</w:t>
      </w:r>
      <w:bookmarkEnd w:id="0"/>
      <w:bookmarkEnd w:id="1"/>
    </w:p>
    <w:p w14:paraId="72F3D82C" w14:textId="77777777" w:rsidR="00890F71" w:rsidRDefault="00890F71" w:rsidP="001449CF"/>
    <w:p w14:paraId="32A78C81" w14:textId="1467F377" w:rsidR="001449CF" w:rsidRDefault="00DF7148" w:rsidP="00890F71">
      <w:pPr>
        <w:jc w:val="both"/>
      </w:pPr>
      <w:r>
        <w:t xml:space="preserve">O </w:t>
      </w:r>
      <w:r w:rsidR="00C945A9">
        <w:t xml:space="preserve">Plano de gerenciamento </w:t>
      </w:r>
      <w:r w:rsidR="001449CF">
        <w:t>do cronograma</w:t>
      </w:r>
      <w:r>
        <w:t xml:space="preserve"> </w:t>
      </w:r>
      <w:r w:rsidR="001449CF">
        <w:t xml:space="preserve">descreve </w:t>
      </w:r>
      <w:r w:rsidR="001449CF" w:rsidRPr="002A7CC2">
        <w:t xml:space="preserve">como os processos </w:t>
      </w:r>
      <w:r w:rsidR="001449CF">
        <w:t xml:space="preserve">relacionados ao cronograma do projeto </w:t>
      </w:r>
      <w:r w:rsidR="001449CF" w:rsidRPr="002A7CC2">
        <w:t>serão executados, controlados, monitorados e encerrados</w:t>
      </w:r>
      <w:r w:rsidR="001449CF">
        <w:t>.</w:t>
      </w:r>
    </w:p>
    <w:p w14:paraId="60C6054E" w14:textId="5B3636EF" w:rsidR="001449CF" w:rsidRDefault="001449CF" w:rsidP="00890F71">
      <w:pPr>
        <w:jc w:val="both"/>
      </w:pPr>
      <w:r>
        <w:t xml:space="preserve">Além de servir como </w:t>
      </w:r>
      <w:r w:rsidRPr="002A7CC2">
        <w:t xml:space="preserve">guia </w:t>
      </w:r>
      <w:r>
        <w:t xml:space="preserve">para </w:t>
      </w:r>
      <w:r w:rsidRPr="002A7CC2">
        <w:t>a equipe durante todo o projeto.</w:t>
      </w:r>
    </w:p>
    <w:p w14:paraId="49E662D0" w14:textId="77777777" w:rsidR="00B91A32" w:rsidRPr="00AA3C95" w:rsidRDefault="00B91A32" w:rsidP="00890F71">
      <w:pPr>
        <w:jc w:val="both"/>
      </w:pPr>
    </w:p>
    <w:p w14:paraId="7ED561C0" w14:textId="77777777" w:rsidR="00454D15" w:rsidRPr="00B91A32" w:rsidRDefault="00454D15" w:rsidP="00454D15">
      <w:pPr>
        <w:jc w:val="both"/>
      </w:pPr>
      <w:r w:rsidRPr="00B91A32">
        <w:t xml:space="preserve">Inicialmente, o objetivo principal é estipular e atribuir tarefas de forma equilibrada </w:t>
      </w:r>
      <w:proofErr w:type="spellStart"/>
      <w:r w:rsidRPr="00B91A32">
        <w:t>á</w:t>
      </w:r>
      <w:proofErr w:type="spellEnd"/>
      <w:r w:rsidRPr="00B91A32">
        <w:t xml:space="preserve"> equipe, levando em conta o tempo mínimo necessário para concluir cada etapa. É importante criar uma sequência lógica desde a elaboração de tarefas fundamentais para o início do projeto, como briefing, </w:t>
      </w:r>
      <w:proofErr w:type="spellStart"/>
      <w:r w:rsidRPr="00B91A32">
        <w:t>user</w:t>
      </w:r>
      <w:proofErr w:type="spellEnd"/>
      <w:r w:rsidRPr="00B91A32">
        <w:t xml:space="preserve"> stories, entre outros, para o tempo seja aproveitado da melhor forma possível.</w:t>
      </w:r>
    </w:p>
    <w:p w14:paraId="27C67660" w14:textId="77777777" w:rsidR="00DF7148" w:rsidRPr="00D2767E" w:rsidRDefault="00DF7148" w:rsidP="00DF7148">
      <w:pPr>
        <w:rPr>
          <w:rFonts w:cs="Arial"/>
        </w:rPr>
      </w:pPr>
    </w:p>
    <w:p w14:paraId="03B81014" w14:textId="77777777" w:rsidR="00DF7148" w:rsidRPr="00325F53" w:rsidRDefault="00DF7148" w:rsidP="00DF7148">
      <w:pPr>
        <w:pStyle w:val="Ttulo1"/>
      </w:pPr>
      <w:bookmarkStart w:id="2" w:name="_Toc353749540"/>
      <w:bookmarkStart w:id="3" w:name="_Toc404963720"/>
      <w:bookmarkStart w:id="4" w:name="_Toc67755726"/>
      <w:r w:rsidRPr="00325F53">
        <w:t xml:space="preserve">Método de </w:t>
      </w:r>
      <w:r>
        <w:t>g</w:t>
      </w:r>
      <w:r w:rsidRPr="00325F53">
        <w:t xml:space="preserve">erenciamento </w:t>
      </w:r>
      <w:r w:rsidR="001449CF">
        <w:t>do cronograma</w:t>
      </w:r>
      <w:bookmarkEnd w:id="2"/>
      <w:bookmarkEnd w:id="3"/>
      <w:r w:rsidRPr="00325F53">
        <w:t xml:space="preserve"> </w:t>
      </w:r>
      <w:bookmarkEnd w:id="4"/>
    </w:p>
    <w:p w14:paraId="45BB00B5" w14:textId="77777777" w:rsidR="00890F71" w:rsidRDefault="00890F71" w:rsidP="001449CF"/>
    <w:p w14:paraId="0394E516" w14:textId="0FB8F5D1" w:rsidR="001449CF" w:rsidRPr="00325F53" w:rsidRDefault="001449CF" w:rsidP="00890F71">
      <w:pPr>
        <w:jc w:val="both"/>
      </w:pPr>
      <w:r w:rsidRPr="00325F53">
        <w:t xml:space="preserve">Gerenciar </w:t>
      </w:r>
      <w:r>
        <w:t xml:space="preserve">o cronograma </w:t>
      </w:r>
      <w:r w:rsidRPr="00325F53">
        <w:t>do projeto requ</w:t>
      </w:r>
      <w:r>
        <w:t>e</w:t>
      </w:r>
      <w:r w:rsidRPr="00325F53">
        <w:t>r</w:t>
      </w:r>
      <w:r>
        <w:t xml:space="preserve"> um Plano de gerenciamento do cronograma</w:t>
      </w:r>
      <w:r w:rsidRPr="00DB4077">
        <w:t xml:space="preserve"> </w:t>
      </w:r>
      <w:r>
        <w:t>aprovado</w:t>
      </w:r>
      <w:r w:rsidRPr="00325F53">
        <w:t xml:space="preserve"> </w:t>
      </w:r>
      <w:r>
        <w:t>englobando os principais processos do cronograma definidos abaixo.</w:t>
      </w:r>
      <w:r w:rsidRPr="00325F53">
        <w:t xml:space="preserve"> O </w:t>
      </w:r>
      <w:r>
        <w:t>Plano de gerenciamento do cronograma</w:t>
      </w:r>
      <w:r w:rsidRPr="00325F53">
        <w:t xml:space="preserve"> é d</w:t>
      </w:r>
      <w:r>
        <w:t xml:space="preserve">esenvolvido e </w:t>
      </w:r>
      <w:r w:rsidRPr="00325F53">
        <w:t>aprov</w:t>
      </w:r>
      <w:r>
        <w:t>a</w:t>
      </w:r>
      <w:r w:rsidRPr="00325F53">
        <w:t>d</w:t>
      </w:r>
      <w:r>
        <w:t>o durante a</w:t>
      </w:r>
      <w:r w:rsidRPr="00325F53">
        <w:t xml:space="preserve"> </w:t>
      </w:r>
      <w:r>
        <w:t xml:space="preserve">fase de planejamento do </w:t>
      </w:r>
      <w:r w:rsidRPr="00325F53">
        <w:t xml:space="preserve">projeto </w:t>
      </w:r>
      <w:r>
        <w:t>para orientar a equipe do projeto sobre como os processos relacionados ao cronograma serão executados</w:t>
      </w:r>
      <w:r w:rsidRPr="002A7CC2">
        <w:t>, controlados, monitorados e encerrados</w:t>
      </w:r>
      <w:r>
        <w:t>.</w:t>
      </w:r>
    </w:p>
    <w:p w14:paraId="02253C63" w14:textId="77777777" w:rsidR="00DF7148" w:rsidRPr="00325F53" w:rsidRDefault="00DF7148" w:rsidP="00DF7148"/>
    <w:p w14:paraId="698A48B3" w14:textId="77777777" w:rsidR="00DF7148" w:rsidRDefault="00DF7148" w:rsidP="00DF7148">
      <w:pPr>
        <w:pStyle w:val="Ttulo2"/>
      </w:pPr>
      <w:bookmarkStart w:id="5" w:name="_Toc353749541"/>
      <w:bookmarkStart w:id="6" w:name="_Toc404963721"/>
      <w:r>
        <w:t xml:space="preserve">Processos </w:t>
      </w:r>
      <w:r w:rsidR="001449CF">
        <w:t>de cronograma</w:t>
      </w:r>
      <w:bookmarkEnd w:id="5"/>
      <w:bookmarkEnd w:id="6"/>
    </w:p>
    <w:p w14:paraId="7913F7B5" w14:textId="77777777" w:rsidR="00DF7148" w:rsidRDefault="00DF7148" w:rsidP="00DF7148"/>
    <w:p w14:paraId="2D63E0A5" w14:textId="13CCB427" w:rsidR="002D2EEC" w:rsidRPr="00F169E1" w:rsidRDefault="00366AE1" w:rsidP="00E52B8B">
      <w:pPr>
        <w:rPr>
          <w:b/>
          <w:bCs/>
        </w:rPr>
      </w:pPr>
      <w:r>
        <w:rPr>
          <w:b/>
          <w:bCs/>
        </w:rPr>
        <w:t>B</w:t>
      </w:r>
      <w:r w:rsidR="002D2EEC" w:rsidRPr="00F169E1">
        <w:rPr>
          <w:b/>
          <w:bCs/>
        </w:rPr>
        <w:t>riefing</w:t>
      </w:r>
    </w:p>
    <w:p w14:paraId="44C7F27C" w14:textId="2713413D" w:rsidR="00F169E1" w:rsidRDefault="00F169E1" w:rsidP="00F169E1">
      <w:pPr>
        <w:ind w:left="705"/>
      </w:pPr>
      <w:r>
        <w:t>O briefing apresenta o perfil do cliente, que auxilia para entender melhor as expectativas deste com relação ao projeto. Tempo estimado: 1 dia.</w:t>
      </w:r>
    </w:p>
    <w:p w14:paraId="28BA8499" w14:textId="7E544046" w:rsidR="00F169E1" w:rsidRDefault="00366AE1" w:rsidP="00F169E1">
      <w:proofErr w:type="spellStart"/>
      <w:r>
        <w:rPr>
          <w:b/>
          <w:bCs/>
        </w:rPr>
        <w:t>User</w:t>
      </w:r>
      <w:proofErr w:type="spellEnd"/>
      <w:r w:rsidR="00F169E1" w:rsidRPr="00F169E1">
        <w:rPr>
          <w:b/>
          <w:bCs/>
        </w:rPr>
        <w:t xml:space="preserve"> stories</w:t>
      </w:r>
    </w:p>
    <w:p w14:paraId="1A59F0D1" w14:textId="68314243" w:rsidR="003812E2" w:rsidRDefault="003812E2" w:rsidP="00F169E1">
      <w:pPr>
        <w:ind w:left="705"/>
      </w:pPr>
      <w:r>
        <w:t xml:space="preserve">As funcionalidades requeridas pelo cliente devem ser apresentadas nos </w:t>
      </w:r>
      <w:proofErr w:type="spellStart"/>
      <w:r>
        <w:t>user</w:t>
      </w:r>
      <w:proofErr w:type="spellEnd"/>
      <w:r>
        <w:t xml:space="preserve"> stories,</w:t>
      </w:r>
      <w:r w:rsidR="00F169E1">
        <w:t xml:space="preserve"> </w:t>
      </w:r>
      <w:r>
        <w:t xml:space="preserve">de acordo com </w:t>
      </w:r>
      <w:r>
        <w:tab/>
        <w:t>a prioridad</w:t>
      </w:r>
      <w:r w:rsidR="00F169E1">
        <w:t>e, distribuindo funcionalidades entre as sprints de acordo com a priorização. Tempo estimado: 1 dia.</w:t>
      </w:r>
    </w:p>
    <w:p w14:paraId="46990737" w14:textId="77777777" w:rsidR="00F169E1" w:rsidRDefault="00F169E1" w:rsidP="00E52B8B">
      <w:pPr>
        <w:rPr>
          <w:b/>
          <w:bCs/>
        </w:rPr>
      </w:pPr>
      <w:r>
        <w:rPr>
          <w:b/>
          <w:bCs/>
        </w:rPr>
        <w:t>Priorização</w:t>
      </w:r>
    </w:p>
    <w:p w14:paraId="35D5F559" w14:textId="54B08A88" w:rsidR="00F169E1" w:rsidRDefault="00F169E1" w:rsidP="00F169E1">
      <w:pPr>
        <w:ind w:left="708"/>
        <w:rPr>
          <w:b/>
          <w:bCs/>
        </w:rPr>
      </w:pPr>
      <w:r>
        <w:t xml:space="preserve">A partir do que foi </w:t>
      </w:r>
      <w:proofErr w:type="spellStart"/>
      <w:r>
        <w:t>solicidado</w:t>
      </w:r>
      <w:proofErr w:type="spellEnd"/>
      <w:r>
        <w:t xml:space="preserve"> pelo cliente, deve-se priorizar as funcionalidades mais essenciais para o funcionamento do sistema. Distribuindo as atividades</w:t>
      </w:r>
      <w:r w:rsidR="00366AE1">
        <w:t>.</w:t>
      </w:r>
      <w:r>
        <w:t xml:space="preserve"> </w:t>
      </w:r>
      <w:r w:rsidR="00366AE1">
        <w:t>Tempo estimado: 2 dias.</w:t>
      </w:r>
    </w:p>
    <w:p w14:paraId="04EEAC58" w14:textId="2B2D16B7" w:rsidR="002D2EEC" w:rsidRPr="00F169E1" w:rsidRDefault="00366AE1" w:rsidP="00E52B8B">
      <w:pPr>
        <w:rPr>
          <w:b/>
          <w:bCs/>
        </w:rPr>
      </w:pPr>
      <w:proofErr w:type="spellStart"/>
      <w:r>
        <w:rPr>
          <w:b/>
          <w:bCs/>
        </w:rPr>
        <w:t>Wireframes</w:t>
      </w:r>
      <w:proofErr w:type="spellEnd"/>
    </w:p>
    <w:p w14:paraId="69366318" w14:textId="47BD6F88" w:rsidR="002D2EEC" w:rsidRDefault="002D2EEC" w:rsidP="00F169E1">
      <w:pPr>
        <w:ind w:left="705"/>
      </w:pPr>
      <w:r>
        <w:t xml:space="preserve">Modelar a parte visual do </w:t>
      </w:r>
      <w:r w:rsidR="00577C82">
        <w:t>projeto</w:t>
      </w:r>
      <w:r w:rsidR="00F169E1">
        <w:t>.</w:t>
      </w:r>
      <w:r>
        <w:t xml:space="preserve"> Telas que correspondam </w:t>
      </w:r>
      <w:r w:rsidR="00F169E1">
        <w:t xml:space="preserve">ao que dizem as </w:t>
      </w:r>
      <w:proofErr w:type="spellStart"/>
      <w:r w:rsidR="00F169E1">
        <w:t>user</w:t>
      </w:r>
      <w:proofErr w:type="spellEnd"/>
      <w:r w:rsidR="00F169E1">
        <w:t xml:space="preserve"> stories</w:t>
      </w:r>
      <w:r>
        <w:t xml:space="preserve">, teremos os requisitos do projeto para que seja possível a elaboração dos </w:t>
      </w:r>
      <w:proofErr w:type="spellStart"/>
      <w:r>
        <w:t>wireframes</w:t>
      </w:r>
      <w:proofErr w:type="spellEnd"/>
      <w:r w:rsidR="00577C82">
        <w:t xml:space="preserve"> que apresentem todas as funcionalidades requeridas</w:t>
      </w:r>
      <w:r>
        <w:t>. Tempo estimado: 6 dias.</w:t>
      </w:r>
    </w:p>
    <w:p w14:paraId="3894C951" w14:textId="732D3656" w:rsidR="002D2EEC" w:rsidRPr="00F169E1" w:rsidRDefault="002D2EEC" w:rsidP="00E52B8B">
      <w:pPr>
        <w:rPr>
          <w:b/>
          <w:bCs/>
        </w:rPr>
      </w:pPr>
      <w:r w:rsidRPr="00F169E1">
        <w:rPr>
          <w:b/>
          <w:bCs/>
        </w:rPr>
        <w:t>Modelagem do banco de dados</w:t>
      </w:r>
    </w:p>
    <w:p w14:paraId="16904A3A" w14:textId="77777777" w:rsidR="00F169E1" w:rsidRDefault="002D2EEC" w:rsidP="00F169E1">
      <w:pPr>
        <w:ind w:left="705"/>
      </w:pPr>
      <w:r>
        <w:t>Com base nos documentos anteriores</w:t>
      </w:r>
      <w:r w:rsidR="008D3228">
        <w:t xml:space="preserve">, tem-se uma base sobre o que deverá ser guardado no banco </w:t>
      </w:r>
    </w:p>
    <w:p w14:paraId="288A7DB3" w14:textId="387C4858" w:rsidR="002D2EEC" w:rsidRDefault="008D3228" w:rsidP="00F169E1">
      <w:pPr>
        <w:ind w:left="705"/>
      </w:pPr>
      <w:r>
        <w:t>de dados, como informações de usuário.</w:t>
      </w:r>
      <w:r w:rsidR="00F169E1">
        <w:t xml:space="preserve"> Tempo estimado: 3 dias.</w:t>
      </w:r>
    </w:p>
    <w:p w14:paraId="12F0376E" w14:textId="3AC8E12C" w:rsidR="00F169E1" w:rsidRDefault="00577C82" w:rsidP="00F169E1">
      <w:r w:rsidRPr="00577C82">
        <w:rPr>
          <w:b/>
          <w:bCs/>
        </w:rPr>
        <w:t>Desenvolvimento</w:t>
      </w:r>
    </w:p>
    <w:p w14:paraId="13C0A2CF" w14:textId="22881128" w:rsidR="008843C9" w:rsidRPr="00577C82" w:rsidRDefault="00577C82" w:rsidP="00577C82">
      <w:pPr>
        <w:ind w:left="705"/>
      </w:pPr>
      <w:r w:rsidRPr="00577C82">
        <w:t>O desenvolvimento é separado em front-</w:t>
      </w:r>
      <w:proofErr w:type="spellStart"/>
      <w:r w:rsidRPr="00577C82">
        <w:t>end</w:t>
      </w:r>
      <w:proofErr w:type="spellEnd"/>
      <w:r w:rsidRPr="00577C82">
        <w:t xml:space="preserve"> e </w:t>
      </w:r>
      <w:proofErr w:type="spellStart"/>
      <w:r w:rsidRPr="00577C82">
        <w:t>back-end</w:t>
      </w:r>
      <w:proofErr w:type="spellEnd"/>
      <w:r w:rsidRPr="00577C82">
        <w:t>,</w:t>
      </w:r>
      <w:r>
        <w:t xml:space="preserve"> em que o front-</w:t>
      </w:r>
      <w:proofErr w:type="spellStart"/>
      <w:r>
        <w:t>end</w:t>
      </w:r>
      <w:proofErr w:type="spellEnd"/>
      <w:r>
        <w:t xml:space="preserve"> será baseado nos </w:t>
      </w:r>
      <w:proofErr w:type="spellStart"/>
      <w:r>
        <w:t>wireframes</w:t>
      </w:r>
      <w:proofErr w:type="spellEnd"/>
      <w:r>
        <w:t xml:space="preserve"> para criar a parte visual do projeto. O </w:t>
      </w:r>
      <w:proofErr w:type="spellStart"/>
      <w:r>
        <w:t>back-end</w:t>
      </w:r>
      <w:proofErr w:type="spellEnd"/>
      <w:r>
        <w:t xml:space="preserve"> tratará da execução das funcionalidades e armazenará informações no banco de dados. Tempo estimado: 11 dias.</w:t>
      </w:r>
    </w:p>
    <w:p w14:paraId="6E51AF2F" w14:textId="77777777" w:rsidR="00252E66" w:rsidRDefault="00252E66" w:rsidP="008C2C80">
      <w:pPr>
        <w:pStyle w:val="Ttulo2"/>
      </w:pPr>
      <w:bookmarkStart w:id="7" w:name="_Toc323118142"/>
      <w:bookmarkStart w:id="8" w:name="_Toc353749542"/>
      <w:bookmarkStart w:id="9" w:name="_Toc404963722"/>
    </w:p>
    <w:p w14:paraId="60329B4A" w14:textId="3932D63D" w:rsidR="008C2C80" w:rsidRPr="00AA21AD" w:rsidRDefault="008C2C80" w:rsidP="008C2C80">
      <w:pPr>
        <w:pStyle w:val="Ttulo2"/>
      </w:pPr>
      <w:r w:rsidRPr="00795700">
        <w:t xml:space="preserve">Documentos padronizados </w:t>
      </w:r>
      <w:r w:rsidR="001449CF">
        <w:t>do cronograma</w:t>
      </w:r>
      <w:bookmarkEnd w:id="7"/>
      <w:bookmarkEnd w:id="8"/>
      <w:bookmarkEnd w:id="9"/>
    </w:p>
    <w:p w14:paraId="0D880123" w14:textId="08BC41BE" w:rsidR="00E52B8B" w:rsidRPr="00E470DB" w:rsidRDefault="00E52B8B" w:rsidP="00E52B8B">
      <w:pPr>
        <w:pStyle w:val="Descrio"/>
        <w:rPr>
          <w:sz w:val="18"/>
          <w:szCs w:val="18"/>
          <w:lang w:val="pt-BR"/>
        </w:rPr>
      </w:pPr>
    </w:p>
    <w:tbl>
      <w:tblPr>
        <w:tblW w:w="88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655"/>
        <w:gridCol w:w="4528"/>
        <w:gridCol w:w="1698"/>
      </w:tblGrid>
      <w:tr w:rsidR="00E52B8B" w:rsidRPr="00E470DB" w14:paraId="02233CE8" w14:textId="77777777" w:rsidTr="00454D15">
        <w:trPr>
          <w:trHeight w:val="437"/>
        </w:trPr>
        <w:tc>
          <w:tcPr>
            <w:tcW w:w="2655" w:type="dxa"/>
            <w:shd w:val="clear" w:color="auto" w:fill="DBE5F1" w:themeFill="accent1" w:themeFillTint="33"/>
            <w:vAlign w:val="center"/>
          </w:tcPr>
          <w:p w14:paraId="35A0484C" w14:textId="77777777"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Documento</w:t>
            </w:r>
          </w:p>
        </w:tc>
        <w:tc>
          <w:tcPr>
            <w:tcW w:w="4528" w:type="dxa"/>
            <w:shd w:val="clear" w:color="auto" w:fill="DBE5F1" w:themeFill="accent1" w:themeFillTint="33"/>
            <w:vAlign w:val="center"/>
          </w:tcPr>
          <w:p w14:paraId="6102685E" w14:textId="77777777" w:rsidR="00E52B8B" w:rsidRPr="00E470DB" w:rsidRDefault="00E52B8B" w:rsidP="005853C5">
            <w:pPr>
              <w:rPr>
                <w:sz w:val="18"/>
                <w:szCs w:val="18"/>
              </w:rPr>
            </w:pPr>
            <w:r w:rsidRPr="00E470DB">
              <w:rPr>
                <w:sz w:val="18"/>
                <w:szCs w:val="18"/>
              </w:rPr>
              <w:t>Descrição</w:t>
            </w:r>
          </w:p>
        </w:tc>
        <w:tc>
          <w:tcPr>
            <w:tcW w:w="1698" w:type="dxa"/>
            <w:shd w:val="clear" w:color="auto" w:fill="DBE5F1" w:themeFill="accent1" w:themeFillTint="33"/>
            <w:vAlign w:val="center"/>
          </w:tcPr>
          <w:p w14:paraId="346AD968" w14:textId="77777777" w:rsidR="00E52B8B" w:rsidRPr="00E470DB" w:rsidRDefault="00E52B8B" w:rsidP="005853C5">
            <w:pPr>
              <w:rPr>
                <w:sz w:val="18"/>
                <w:szCs w:val="18"/>
              </w:rPr>
            </w:pPr>
            <w:proofErr w:type="spellStart"/>
            <w:r w:rsidRPr="00E470DB">
              <w:rPr>
                <w:sz w:val="18"/>
                <w:szCs w:val="18"/>
              </w:rPr>
              <w:t>Template</w:t>
            </w:r>
            <w:proofErr w:type="spellEnd"/>
          </w:p>
        </w:tc>
      </w:tr>
      <w:tr w:rsidR="00E52B8B" w:rsidRPr="00E470DB" w14:paraId="33D71ECC" w14:textId="77777777" w:rsidTr="00454D15">
        <w:trPr>
          <w:trHeight w:val="440"/>
        </w:trPr>
        <w:tc>
          <w:tcPr>
            <w:tcW w:w="2655" w:type="dxa"/>
          </w:tcPr>
          <w:p w14:paraId="1CE446C2" w14:textId="77777777" w:rsidR="00E52B8B" w:rsidRPr="00E470DB" w:rsidRDefault="00642B7D" w:rsidP="00642B7D">
            <w:pPr>
              <w:rPr>
                <w:rFonts w:cs="Arial"/>
                <w:sz w:val="18"/>
                <w:szCs w:val="18"/>
              </w:rPr>
            </w:pPr>
            <w:r w:rsidRPr="00E470DB">
              <w:rPr>
                <w:rFonts w:cs="Arial"/>
                <w:sz w:val="18"/>
                <w:szCs w:val="18"/>
              </w:rPr>
              <w:t>Cronograma do Projeto</w:t>
            </w:r>
          </w:p>
        </w:tc>
        <w:tc>
          <w:tcPr>
            <w:tcW w:w="4528" w:type="dxa"/>
          </w:tcPr>
          <w:p w14:paraId="7C7B35F9" w14:textId="77777777" w:rsidR="00E52B8B" w:rsidRPr="00E470DB" w:rsidRDefault="00642B7D" w:rsidP="00642B7D">
            <w:pPr>
              <w:rPr>
                <w:rFonts w:cs="Arial"/>
                <w:sz w:val="18"/>
                <w:szCs w:val="18"/>
              </w:rPr>
            </w:pPr>
            <w:proofErr w:type="spellStart"/>
            <w:r w:rsidRPr="00E470DB">
              <w:rPr>
                <w:rFonts w:cs="Arial"/>
                <w:sz w:val="18"/>
                <w:szCs w:val="18"/>
              </w:rPr>
              <w:t>Template</w:t>
            </w:r>
            <w:proofErr w:type="spellEnd"/>
            <w:r w:rsidRPr="00E470DB">
              <w:rPr>
                <w:rFonts w:cs="Arial"/>
                <w:sz w:val="18"/>
                <w:szCs w:val="18"/>
              </w:rPr>
              <w:t xml:space="preserve"> de cronograma em conformidade com a metodologia de gerenciamento de projetos</w:t>
            </w:r>
          </w:p>
        </w:tc>
        <w:tc>
          <w:tcPr>
            <w:tcW w:w="1698" w:type="dxa"/>
          </w:tcPr>
          <w:p w14:paraId="1DD29CD3" w14:textId="49182110" w:rsidR="00E52B8B" w:rsidRPr="00E470DB" w:rsidRDefault="00802651" w:rsidP="005853C5">
            <w:pPr>
              <w:rPr>
                <w:rFonts w:cs="Arial"/>
                <w:sz w:val="18"/>
                <w:szCs w:val="18"/>
              </w:rPr>
            </w:pPr>
            <w:hyperlink r:id="rId12" w:tooltip="Cronograma do Projetov2007.mpp" w:history="1">
              <w:r w:rsidR="00DA2E20">
                <w:rPr>
                  <w:rStyle w:val="Hyperlink"/>
                  <w:rFonts w:cs="Arial"/>
                  <w:sz w:val="18"/>
                  <w:szCs w:val="18"/>
                </w:rPr>
                <w:t>C</w:t>
              </w:r>
              <w:r w:rsidR="00DA2E20">
                <w:rPr>
                  <w:rStyle w:val="Hyperlink"/>
                </w:rPr>
                <w:t>ronograma</w:t>
              </w:r>
            </w:hyperlink>
          </w:p>
        </w:tc>
      </w:tr>
      <w:tr w:rsidR="00E52B8B" w:rsidRPr="00E470DB" w14:paraId="29A7DB86" w14:textId="77777777" w:rsidTr="00454D15">
        <w:trPr>
          <w:trHeight w:val="212"/>
        </w:trPr>
        <w:tc>
          <w:tcPr>
            <w:tcW w:w="2655" w:type="dxa"/>
          </w:tcPr>
          <w:p w14:paraId="5EC55146" w14:textId="0FBE9DAC" w:rsidR="00E52B8B" w:rsidRPr="00E470DB" w:rsidRDefault="00B91A32" w:rsidP="005853C5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Burndown</w:t>
            </w:r>
            <w:proofErr w:type="spellEnd"/>
          </w:p>
        </w:tc>
        <w:tc>
          <w:tcPr>
            <w:tcW w:w="4528" w:type="dxa"/>
          </w:tcPr>
          <w:p w14:paraId="52CBCA1D" w14:textId="3D292C1F" w:rsidR="00E52B8B" w:rsidRPr="00E470DB" w:rsidRDefault="00B91A32" w:rsidP="005853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Gráfico de horas x dias, que relaciona o tempo estimado para a conclusão de casa sprint</w:t>
            </w:r>
          </w:p>
        </w:tc>
        <w:tc>
          <w:tcPr>
            <w:tcW w:w="1698" w:type="dxa"/>
          </w:tcPr>
          <w:p w14:paraId="6F1592A6" w14:textId="23F273E6" w:rsidR="00E52B8B" w:rsidRPr="00E340DA" w:rsidRDefault="00802651" w:rsidP="005853C5">
            <w:pPr>
              <w:rPr>
                <w:rStyle w:val="Hyperlink"/>
              </w:rPr>
            </w:pPr>
            <w:hyperlink r:id="rId13" w:anchor="gid=0" w:history="1">
              <w:proofErr w:type="spellStart"/>
              <w:r w:rsidR="00E340DA" w:rsidRPr="00E340DA">
                <w:rPr>
                  <w:rStyle w:val="Hyperlink"/>
                </w:rPr>
                <w:t>Burndown</w:t>
              </w:r>
              <w:proofErr w:type="spellEnd"/>
            </w:hyperlink>
          </w:p>
        </w:tc>
      </w:tr>
      <w:tr w:rsidR="00DA2E20" w:rsidRPr="00DA2E20" w14:paraId="0C9CBEA5" w14:textId="77777777" w:rsidTr="00454D15">
        <w:trPr>
          <w:trHeight w:val="212"/>
        </w:trPr>
        <w:tc>
          <w:tcPr>
            <w:tcW w:w="2655" w:type="dxa"/>
          </w:tcPr>
          <w:p w14:paraId="5E32CDE9" w14:textId="4364094B" w:rsidR="00DA2E20" w:rsidRDefault="00DA2E20" w:rsidP="005853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Declaração de escopo</w:t>
            </w:r>
          </w:p>
        </w:tc>
        <w:tc>
          <w:tcPr>
            <w:tcW w:w="4528" w:type="dxa"/>
          </w:tcPr>
          <w:p w14:paraId="5E1240A1" w14:textId="2C2699F8" w:rsidR="00DA2E20" w:rsidRDefault="00DA2E20" w:rsidP="005853C5">
            <w:pPr>
              <w:rPr>
                <w:rFonts w:cs="Arial"/>
                <w:sz w:val="18"/>
                <w:szCs w:val="18"/>
              </w:rPr>
            </w:pPr>
            <w:r>
              <w:rPr>
                <w:rFonts w:cs="Arial"/>
                <w:sz w:val="18"/>
                <w:szCs w:val="18"/>
              </w:rPr>
              <w:t>I</w:t>
            </w:r>
            <w:r w:rsidRPr="00DA2E20">
              <w:rPr>
                <w:rFonts w:cs="Arial"/>
                <w:sz w:val="18"/>
                <w:szCs w:val="18"/>
              </w:rPr>
              <w:t>dentificar as principais entregas e exclusões de um projeto, definindo as expectativas que moldam o orçamento do projeto, a linha de base do cronograma e as necessidades de recursos</w:t>
            </w:r>
            <w:r>
              <w:rPr>
                <w:rFonts w:cs="Arial"/>
                <w:sz w:val="18"/>
                <w:szCs w:val="18"/>
              </w:rPr>
              <w:t>.</w:t>
            </w:r>
          </w:p>
        </w:tc>
        <w:tc>
          <w:tcPr>
            <w:tcW w:w="1698" w:type="dxa"/>
          </w:tcPr>
          <w:p w14:paraId="7D464A49" w14:textId="77777777" w:rsidR="00DA2E20" w:rsidRPr="00E470DB" w:rsidRDefault="00DA2E20" w:rsidP="005853C5">
            <w:pPr>
              <w:rPr>
                <w:rFonts w:cs="Arial"/>
                <w:sz w:val="18"/>
                <w:szCs w:val="18"/>
              </w:rPr>
            </w:pPr>
          </w:p>
        </w:tc>
      </w:tr>
      <w:tr w:rsidR="00E340DA" w:rsidRPr="00DA2E20" w14:paraId="0EB95A89" w14:textId="77777777" w:rsidTr="00454D15">
        <w:trPr>
          <w:trHeight w:val="212"/>
        </w:trPr>
        <w:tc>
          <w:tcPr>
            <w:tcW w:w="2655" w:type="dxa"/>
          </w:tcPr>
          <w:p w14:paraId="7C94B5E2" w14:textId="4AB5BCA7" w:rsidR="00E340DA" w:rsidRDefault="00E340DA" w:rsidP="005853C5">
            <w:pPr>
              <w:rPr>
                <w:rFonts w:cs="Arial"/>
                <w:sz w:val="18"/>
                <w:szCs w:val="18"/>
              </w:rPr>
            </w:pPr>
            <w:proofErr w:type="spellStart"/>
            <w:r>
              <w:rPr>
                <w:rFonts w:cs="Arial"/>
                <w:sz w:val="18"/>
                <w:szCs w:val="18"/>
              </w:rPr>
              <w:t>Template</w:t>
            </w:r>
            <w:proofErr w:type="spellEnd"/>
            <w:r>
              <w:rPr>
                <w:rFonts w:cs="Arial"/>
                <w:sz w:val="18"/>
                <w:szCs w:val="18"/>
              </w:rPr>
              <w:t xml:space="preserve"> </w:t>
            </w:r>
            <w:r w:rsidR="006149E5">
              <w:rPr>
                <w:rFonts w:cs="Arial"/>
                <w:sz w:val="18"/>
                <w:szCs w:val="18"/>
              </w:rPr>
              <w:t>do termo de abertura do projeto</w:t>
            </w:r>
          </w:p>
        </w:tc>
        <w:tc>
          <w:tcPr>
            <w:tcW w:w="4528" w:type="dxa"/>
          </w:tcPr>
          <w:p w14:paraId="7012A525" w14:textId="3F1FFC26" w:rsidR="00E340DA" w:rsidRDefault="006149E5" w:rsidP="005853C5">
            <w:pPr>
              <w:rPr>
                <w:rFonts w:cs="Arial"/>
                <w:sz w:val="18"/>
                <w:szCs w:val="18"/>
              </w:rPr>
            </w:pPr>
            <w:r w:rsidRPr="006149E5">
              <w:rPr>
                <w:rFonts w:cs="Arial"/>
                <w:sz w:val="18"/>
                <w:szCs w:val="18"/>
              </w:rPr>
              <w:t>Autorizar o início do projeto, atribuir principais responsáveis e descrever de forma clara requisitos iniciais, principais entregas, premissas e restrições do projeto.</w:t>
            </w:r>
            <w:r>
              <w:rPr>
                <w:rStyle w:val="eop"/>
                <w:rFonts w:cs="Calibri"/>
                <w:color w:val="000000"/>
                <w:shd w:val="clear" w:color="auto" w:fill="FFFFFF"/>
              </w:rPr>
              <w:t> </w:t>
            </w:r>
          </w:p>
        </w:tc>
        <w:tc>
          <w:tcPr>
            <w:tcW w:w="1698" w:type="dxa"/>
          </w:tcPr>
          <w:p w14:paraId="16567B00" w14:textId="35FB7926" w:rsidR="00E340DA" w:rsidRPr="00E470DB" w:rsidRDefault="00802651" w:rsidP="005853C5">
            <w:pPr>
              <w:rPr>
                <w:rFonts w:cs="Arial"/>
                <w:sz w:val="18"/>
                <w:szCs w:val="18"/>
              </w:rPr>
            </w:pPr>
            <w:hyperlink r:id="rId14" w:anchor="/docx/viewer/teams/https:~2F~2Ffatecspgov.sharepoint.com~2Fsites~2FSection_AGO005.A.M.048.146.20211-6ads_time01~2FShared%20Documents~2F6ads_time01~2FTemplate_TAP.docx?threadId=19:9e2750154f824bb58992cb644ecea65c@thread.tacv2&amp;baseUrl=https:~2F~2Ffatecspgov.sharepoint.com~2Fsites~2FSection_AGO005.A.M.048.146.20211-6ads_time01&amp;fileId=851e42f5-ba39-44bc-a1a6-75bb6ac152a7&amp;ctx=files&amp;rootContext=items_view&amp;viewerAction=view" w:history="1">
              <w:proofErr w:type="spellStart"/>
              <w:r w:rsidR="006149E5" w:rsidRPr="006149E5">
                <w:rPr>
                  <w:rStyle w:val="Hyperlink"/>
                </w:rPr>
                <w:t>Templete</w:t>
              </w:r>
              <w:proofErr w:type="spellEnd"/>
            </w:hyperlink>
          </w:p>
        </w:tc>
      </w:tr>
    </w:tbl>
    <w:p w14:paraId="279D68D7" w14:textId="1F6ABC6B" w:rsidR="00E52B8B" w:rsidRPr="00DA2E20" w:rsidRDefault="00E52B8B" w:rsidP="00DA2E20">
      <w:pPr>
        <w:rPr>
          <w:rFonts w:cs="Arial"/>
          <w:sz w:val="18"/>
          <w:szCs w:val="18"/>
        </w:rPr>
      </w:pPr>
    </w:p>
    <w:p w14:paraId="5CCBCCAE" w14:textId="77777777" w:rsidR="008C2C80" w:rsidRDefault="008C2C80" w:rsidP="008C2C80"/>
    <w:p w14:paraId="1178217B" w14:textId="77777777" w:rsidR="00790628" w:rsidRPr="00AA21AD" w:rsidRDefault="00790628" w:rsidP="00790628">
      <w:pPr>
        <w:pStyle w:val="Ttulo2"/>
      </w:pPr>
      <w:bookmarkStart w:id="10" w:name="_Toc322452413"/>
      <w:bookmarkStart w:id="11" w:name="_Toc327554432"/>
      <w:bookmarkStart w:id="12" w:name="_Toc353749543"/>
      <w:bookmarkStart w:id="13" w:name="_Toc404963723"/>
      <w:r w:rsidRPr="00AA21AD">
        <w:t>Ferramentas</w:t>
      </w:r>
      <w:bookmarkEnd w:id="10"/>
      <w:bookmarkEnd w:id="11"/>
      <w:bookmarkEnd w:id="12"/>
      <w:bookmarkEnd w:id="13"/>
    </w:p>
    <w:p w14:paraId="1B201971" w14:textId="0983D4BA" w:rsidR="00790628" w:rsidRDefault="00790628" w:rsidP="00790628"/>
    <w:p w14:paraId="21848B3F" w14:textId="7E6109F1" w:rsidR="00B91A32" w:rsidRPr="00B91A32" w:rsidRDefault="00B91A32" w:rsidP="00790628">
      <w:pPr>
        <w:rPr>
          <w:b/>
          <w:bCs/>
        </w:rPr>
      </w:pPr>
      <w:r w:rsidRPr="00B91A32">
        <w:rPr>
          <w:b/>
          <w:bCs/>
        </w:rPr>
        <w:t>Eclipse:</w:t>
      </w:r>
    </w:p>
    <w:p w14:paraId="6BC76CA4" w14:textId="2551EB80" w:rsidR="00B91A32" w:rsidRDefault="00B91A32" w:rsidP="00B91A32">
      <w:pPr>
        <w:ind w:left="705"/>
      </w:pPr>
      <w:r>
        <w:t xml:space="preserve">É a IDE escolhida para realizar o desenvolvimento da parte de código do projeto, juntamente ao Visual Studio </w:t>
      </w:r>
      <w:proofErr w:type="spellStart"/>
      <w:r>
        <w:t>Code</w:t>
      </w:r>
      <w:proofErr w:type="spellEnd"/>
      <w:r>
        <w:t>.</w:t>
      </w:r>
      <w:r w:rsidR="006149E5">
        <w:t xml:space="preserve"> Por ela, podemos simular o funcionamento do projeto como um todo.</w:t>
      </w:r>
    </w:p>
    <w:p w14:paraId="52C45A27" w14:textId="77763DCB" w:rsidR="006149E5" w:rsidRDefault="006149E5" w:rsidP="006149E5">
      <w:pPr>
        <w:rPr>
          <w:b/>
          <w:bCs/>
        </w:rPr>
      </w:pPr>
      <w:r w:rsidRPr="006149E5">
        <w:rPr>
          <w:b/>
          <w:bCs/>
        </w:rPr>
        <w:t xml:space="preserve">VS </w:t>
      </w:r>
      <w:proofErr w:type="spellStart"/>
      <w:r w:rsidRPr="006149E5">
        <w:rPr>
          <w:b/>
          <w:bCs/>
        </w:rPr>
        <w:t>Code</w:t>
      </w:r>
      <w:proofErr w:type="spellEnd"/>
      <w:r w:rsidRPr="006149E5">
        <w:rPr>
          <w:b/>
          <w:bCs/>
        </w:rPr>
        <w:t>:</w:t>
      </w:r>
    </w:p>
    <w:p w14:paraId="0E2D81C5" w14:textId="688CA217" w:rsidR="006149E5" w:rsidRDefault="006149E5" w:rsidP="00537ED9">
      <w:pPr>
        <w:ind w:left="705"/>
      </w:pPr>
      <w:r>
        <w:rPr>
          <w:b/>
          <w:bCs/>
        </w:rPr>
        <w:tab/>
      </w:r>
      <w:r w:rsidR="00537ED9" w:rsidRPr="00537ED9">
        <w:t>Com esta IDE,</w:t>
      </w:r>
      <w:r w:rsidR="00537ED9">
        <w:t xml:space="preserve"> podemos editar e visualizar apenas a parte do front-</w:t>
      </w:r>
      <w:proofErr w:type="spellStart"/>
      <w:r w:rsidR="00537ED9">
        <w:t>end</w:t>
      </w:r>
      <w:proofErr w:type="spellEnd"/>
      <w:r w:rsidR="00537ED9">
        <w:t xml:space="preserve"> do projeto.</w:t>
      </w:r>
    </w:p>
    <w:p w14:paraId="76332AD6" w14:textId="49C8E8D2" w:rsidR="00537ED9" w:rsidRPr="00537ED9" w:rsidRDefault="00537ED9" w:rsidP="00537ED9">
      <w:pPr>
        <w:rPr>
          <w:b/>
          <w:bCs/>
        </w:rPr>
      </w:pPr>
      <w:r w:rsidRPr="00537ED9">
        <w:rPr>
          <w:b/>
          <w:bCs/>
        </w:rPr>
        <w:t>Br Modelo:</w:t>
      </w:r>
    </w:p>
    <w:p w14:paraId="3B9897A8" w14:textId="0784960A" w:rsidR="00537ED9" w:rsidRPr="006149E5" w:rsidRDefault="00537ED9" w:rsidP="00537ED9">
      <w:pPr>
        <w:ind w:left="705"/>
        <w:rPr>
          <w:b/>
          <w:bCs/>
        </w:rPr>
      </w:pPr>
      <w:r>
        <w:t>Aplicativo para a criação do banco de dados, desde a elaboração conceitual até a geração do banco de dados físico.</w:t>
      </w:r>
    </w:p>
    <w:p w14:paraId="7FEA2F9A" w14:textId="0AEA218F" w:rsidR="008C2C80" w:rsidRDefault="00537ED9" w:rsidP="008C2C80">
      <w:pPr>
        <w:rPr>
          <w:b/>
          <w:bCs/>
        </w:rPr>
      </w:pPr>
      <w:proofErr w:type="spellStart"/>
      <w:r w:rsidRPr="00537ED9">
        <w:rPr>
          <w:b/>
          <w:bCs/>
        </w:rPr>
        <w:t>Figma</w:t>
      </w:r>
      <w:proofErr w:type="spellEnd"/>
      <w:r>
        <w:rPr>
          <w:b/>
          <w:bCs/>
        </w:rPr>
        <w:t>:</w:t>
      </w:r>
    </w:p>
    <w:p w14:paraId="4E3E36C4" w14:textId="11ACE387" w:rsidR="00537ED9" w:rsidRDefault="00537ED9" w:rsidP="00C82DA6">
      <w:pPr>
        <w:ind w:left="705"/>
      </w:pPr>
      <w:r>
        <w:rPr>
          <w:b/>
          <w:bCs/>
        </w:rPr>
        <w:tab/>
      </w:r>
      <w:r w:rsidRPr="00537ED9">
        <w:t xml:space="preserve">Plataforma utilizada para a criação dos </w:t>
      </w:r>
      <w:proofErr w:type="spellStart"/>
      <w:r w:rsidRPr="00537ED9">
        <w:t>wireframes</w:t>
      </w:r>
      <w:proofErr w:type="spellEnd"/>
      <w:r>
        <w:t>.</w:t>
      </w:r>
      <w:bookmarkStart w:id="14" w:name="_Toc319340146"/>
      <w:bookmarkStart w:id="15" w:name="_Toc323118143"/>
      <w:bookmarkStart w:id="16" w:name="_Toc353749544"/>
      <w:bookmarkStart w:id="17" w:name="_Toc404963724"/>
    </w:p>
    <w:p w14:paraId="30A17DCC" w14:textId="344C732C" w:rsidR="00C82DA6" w:rsidRPr="00C82DA6" w:rsidRDefault="00C82DA6" w:rsidP="00C82DA6">
      <w:pPr>
        <w:rPr>
          <w:b/>
          <w:bCs/>
        </w:rPr>
      </w:pPr>
      <w:proofErr w:type="spellStart"/>
      <w:r w:rsidRPr="00C82DA6">
        <w:rPr>
          <w:b/>
          <w:bCs/>
        </w:rPr>
        <w:t>Trello</w:t>
      </w:r>
      <w:proofErr w:type="spellEnd"/>
      <w:r w:rsidRPr="00C82DA6">
        <w:rPr>
          <w:b/>
          <w:bCs/>
        </w:rPr>
        <w:t>:</w:t>
      </w:r>
    </w:p>
    <w:p w14:paraId="73EB2B55" w14:textId="2EEB2845" w:rsidR="00C82DA6" w:rsidRDefault="00C82DA6" w:rsidP="00C82DA6">
      <w:pPr>
        <w:ind w:left="705"/>
      </w:pPr>
      <w:r>
        <w:t>Plataforma de dashboard, onde são colocadas as atividades a fazer em cada sprint e atribuídas aos membros do time. Com uma visão ampla, favorece a organização e monitoramento das atividades e desempenho de cada membro.</w:t>
      </w:r>
    </w:p>
    <w:p w14:paraId="3A5BC85F" w14:textId="77777777" w:rsidR="00537ED9" w:rsidRDefault="00537ED9" w:rsidP="008C2C80">
      <w:pPr>
        <w:pStyle w:val="Ttulo2"/>
      </w:pPr>
    </w:p>
    <w:p w14:paraId="1793062A" w14:textId="233BD9B7" w:rsidR="00537ED9" w:rsidRDefault="00537ED9" w:rsidP="008C2C80">
      <w:pPr>
        <w:pStyle w:val="Ttulo2"/>
      </w:pPr>
    </w:p>
    <w:p w14:paraId="4A1C10C1" w14:textId="3A099C8E" w:rsidR="00537ED9" w:rsidRDefault="00537ED9" w:rsidP="00537ED9"/>
    <w:p w14:paraId="1DC7B97F" w14:textId="3D7320F4" w:rsidR="00537ED9" w:rsidRDefault="00537ED9" w:rsidP="00537ED9"/>
    <w:p w14:paraId="04C41533" w14:textId="2260B2B8" w:rsidR="00537ED9" w:rsidRDefault="00537ED9" w:rsidP="00537ED9"/>
    <w:p w14:paraId="72B5103C" w14:textId="1DF09F3E" w:rsidR="00537ED9" w:rsidRDefault="00537ED9" w:rsidP="00537ED9"/>
    <w:p w14:paraId="3319CF16" w14:textId="7C96741B" w:rsidR="00537ED9" w:rsidRDefault="00537ED9" w:rsidP="00537ED9"/>
    <w:p w14:paraId="32F13BDA" w14:textId="470C55CB" w:rsidR="00537ED9" w:rsidRDefault="00537ED9" w:rsidP="00537ED9"/>
    <w:p w14:paraId="3F441653" w14:textId="22F2C8A0" w:rsidR="00537ED9" w:rsidRDefault="00537ED9" w:rsidP="00537ED9"/>
    <w:p w14:paraId="570777EB" w14:textId="63CD8A41" w:rsidR="00537ED9" w:rsidRDefault="00537ED9" w:rsidP="00537ED9"/>
    <w:p w14:paraId="5F3DCBF5" w14:textId="77777777" w:rsidR="00537ED9" w:rsidRPr="00537ED9" w:rsidRDefault="00537ED9" w:rsidP="00537ED9"/>
    <w:p w14:paraId="5631158A" w14:textId="2F2AC9F8" w:rsidR="008C2C80" w:rsidRDefault="000B3E4E" w:rsidP="008C2C80">
      <w:pPr>
        <w:pStyle w:val="Ttulo2"/>
      </w:pPr>
      <w:r>
        <w:lastRenderedPageBreak/>
        <w:t xml:space="preserve">Papéis e </w:t>
      </w:r>
      <w:r w:rsidR="008C2C80" w:rsidRPr="00D56105">
        <w:t xml:space="preserve">Responsabilidades </w:t>
      </w:r>
      <w:r w:rsidR="008C2C80">
        <w:t>d</w:t>
      </w:r>
      <w:r w:rsidR="008C2C80" w:rsidRPr="00D56105">
        <w:t>a Equipe d</w:t>
      </w:r>
      <w:r w:rsidR="008C2C80">
        <w:t>o Projeto</w:t>
      </w:r>
      <w:bookmarkEnd w:id="14"/>
      <w:bookmarkEnd w:id="15"/>
      <w:bookmarkEnd w:id="16"/>
      <w:bookmarkEnd w:id="17"/>
    </w:p>
    <w:p w14:paraId="58A96098" w14:textId="77777777" w:rsidR="008C2C80" w:rsidRPr="0033433F" w:rsidRDefault="008C2C80" w:rsidP="008C2C80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14"/>
        <w:gridCol w:w="3458"/>
        <w:gridCol w:w="2445"/>
        <w:gridCol w:w="2445"/>
      </w:tblGrid>
      <w:tr w:rsidR="003D383E" w:rsidRPr="0000794C" w14:paraId="414998BA" w14:textId="77777777" w:rsidTr="003D383E">
        <w:trPr>
          <w:trHeight w:val="432"/>
        </w:trPr>
        <w:tc>
          <w:tcPr>
            <w:tcW w:w="1614" w:type="dxa"/>
            <w:shd w:val="clear" w:color="auto" w:fill="DBE5F1" w:themeFill="accent1" w:themeFillTint="33"/>
            <w:vAlign w:val="center"/>
          </w:tcPr>
          <w:p w14:paraId="74EB80D5" w14:textId="77777777" w:rsidR="003D383E" w:rsidRPr="0000794C" w:rsidRDefault="003D383E" w:rsidP="0023455C">
            <w:r>
              <w:t>Papel</w:t>
            </w:r>
          </w:p>
        </w:tc>
        <w:tc>
          <w:tcPr>
            <w:tcW w:w="3458" w:type="dxa"/>
            <w:shd w:val="clear" w:color="auto" w:fill="DBE5F1" w:themeFill="accent1" w:themeFillTint="33"/>
            <w:vAlign w:val="center"/>
          </w:tcPr>
          <w:p w14:paraId="09BA4E83" w14:textId="77777777" w:rsidR="003D383E" w:rsidRPr="0000794C" w:rsidRDefault="003D383E" w:rsidP="0023455C">
            <w:r>
              <w:t>Responsabilidades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4B62B70E" w14:textId="77777777" w:rsidR="003D383E" w:rsidRDefault="003D383E" w:rsidP="003D383E">
            <w:r>
              <w:t>Competências</w:t>
            </w:r>
          </w:p>
        </w:tc>
        <w:tc>
          <w:tcPr>
            <w:tcW w:w="2445" w:type="dxa"/>
            <w:shd w:val="clear" w:color="auto" w:fill="DBE5F1" w:themeFill="accent1" w:themeFillTint="33"/>
            <w:vAlign w:val="center"/>
          </w:tcPr>
          <w:p w14:paraId="25156828" w14:textId="77777777" w:rsidR="003D383E" w:rsidRDefault="003D383E" w:rsidP="003D383E">
            <w:r>
              <w:t>Autoridade</w:t>
            </w:r>
          </w:p>
        </w:tc>
      </w:tr>
      <w:tr w:rsidR="003D383E" w14:paraId="271E8893" w14:textId="77777777" w:rsidTr="003D383E">
        <w:tc>
          <w:tcPr>
            <w:tcW w:w="1614" w:type="dxa"/>
          </w:tcPr>
          <w:p w14:paraId="3F74FB60" w14:textId="1F927D9C" w:rsidR="003D383E" w:rsidRDefault="00537ED9" w:rsidP="0023455C">
            <w:pPr>
              <w:rPr>
                <w:rFonts w:cs="Arial"/>
              </w:rPr>
            </w:pPr>
            <w:r>
              <w:rPr>
                <w:rFonts w:cs="Arial"/>
              </w:rPr>
              <w:t>Scrum Master</w:t>
            </w:r>
          </w:p>
        </w:tc>
        <w:tc>
          <w:tcPr>
            <w:tcW w:w="3458" w:type="dxa"/>
          </w:tcPr>
          <w:p w14:paraId="05DC699F" w14:textId="5C0E711E" w:rsidR="003D383E" w:rsidRDefault="00FD0DE3" w:rsidP="0023455C">
            <w:pPr>
              <w:rPr>
                <w:rFonts w:cs="Arial"/>
              </w:rPr>
            </w:pPr>
            <w:r>
              <w:rPr>
                <w:rFonts w:cs="Arial"/>
              </w:rPr>
              <w:t>Guia e auxilia a equipe como um todo, com intuito de manter a organização e equilíbrio das atividades.</w:t>
            </w:r>
          </w:p>
        </w:tc>
        <w:tc>
          <w:tcPr>
            <w:tcW w:w="2445" w:type="dxa"/>
          </w:tcPr>
          <w:p w14:paraId="73CCA0C5" w14:textId="5E96DD4E" w:rsidR="003D383E" w:rsidRPr="00FD0DE3" w:rsidRDefault="00FD0DE3" w:rsidP="0023455C">
            <w:pPr>
              <w:rPr>
                <w:rFonts w:cs="Arial"/>
              </w:rPr>
            </w:pPr>
            <w:r>
              <w:rPr>
                <w:rFonts w:cs="Arial"/>
              </w:rPr>
              <w:t>S</w:t>
            </w:r>
            <w:r w:rsidRPr="00FD0DE3">
              <w:rPr>
                <w:rFonts w:cs="Arial"/>
              </w:rPr>
              <w:t>er familiar com o processo de Scrum e saber como realizá-lo corretamente</w:t>
            </w:r>
          </w:p>
        </w:tc>
        <w:tc>
          <w:tcPr>
            <w:tcW w:w="2445" w:type="dxa"/>
          </w:tcPr>
          <w:p w14:paraId="0C40A59F" w14:textId="070C854D" w:rsidR="003D383E" w:rsidRDefault="00FD0DE3" w:rsidP="0023455C">
            <w:pPr>
              <w:rPr>
                <w:rFonts w:cs="Arial"/>
              </w:rPr>
            </w:pPr>
            <w:r>
              <w:rPr>
                <w:rFonts w:cs="Arial"/>
              </w:rPr>
              <w:t>A</w:t>
            </w:r>
            <w:r w:rsidRPr="00FD0DE3">
              <w:rPr>
                <w:rFonts w:cs="Arial"/>
              </w:rPr>
              <w:t xml:space="preserve">tua em todos os setores do processo de Scrum, como planejar um Sprint junto com o </w:t>
            </w:r>
            <w:proofErr w:type="spellStart"/>
            <w:r w:rsidRPr="00FD0DE3">
              <w:rPr>
                <w:rFonts w:cs="Arial"/>
              </w:rPr>
              <w:t>Product</w:t>
            </w:r>
            <w:proofErr w:type="spellEnd"/>
            <w:r w:rsidRPr="00FD0DE3">
              <w:rPr>
                <w:rFonts w:cs="Arial"/>
              </w:rPr>
              <w:t xml:space="preserve"> </w:t>
            </w:r>
            <w:proofErr w:type="spellStart"/>
            <w:r w:rsidRPr="00FD0DE3">
              <w:rPr>
                <w:rFonts w:cs="Arial"/>
              </w:rPr>
              <w:t>Owner</w:t>
            </w:r>
            <w:proofErr w:type="spellEnd"/>
            <w:r>
              <w:rPr>
                <w:rFonts w:cs="Arial"/>
              </w:rPr>
              <w:t>.</w:t>
            </w:r>
          </w:p>
        </w:tc>
      </w:tr>
      <w:tr w:rsidR="003D383E" w14:paraId="52690B15" w14:textId="77777777" w:rsidTr="003D383E">
        <w:tc>
          <w:tcPr>
            <w:tcW w:w="1614" w:type="dxa"/>
          </w:tcPr>
          <w:p w14:paraId="596A31A3" w14:textId="4A2D64E1" w:rsidR="003D383E" w:rsidRDefault="00FD0DE3" w:rsidP="0023455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Product</w:t>
            </w:r>
            <w:proofErr w:type="spellEnd"/>
            <w:r>
              <w:rPr>
                <w:rFonts w:cs="Arial"/>
              </w:rPr>
              <w:t xml:space="preserve"> </w:t>
            </w:r>
            <w:proofErr w:type="spellStart"/>
            <w:r>
              <w:rPr>
                <w:rFonts w:cs="Arial"/>
              </w:rPr>
              <w:t>Owner</w:t>
            </w:r>
            <w:proofErr w:type="spellEnd"/>
          </w:p>
        </w:tc>
        <w:tc>
          <w:tcPr>
            <w:tcW w:w="3458" w:type="dxa"/>
          </w:tcPr>
          <w:p w14:paraId="59FF29EF" w14:textId="5F7BD740" w:rsidR="003D383E" w:rsidRDefault="00FD0DE3" w:rsidP="0023455C">
            <w:pPr>
              <w:rPr>
                <w:rFonts w:cs="Arial"/>
              </w:rPr>
            </w:pPr>
            <w:r>
              <w:rPr>
                <w:rFonts w:cs="Arial"/>
              </w:rPr>
              <w:t>E</w:t>
            </w:r>
            <w:r w:rsidRPr="00FD0DE3">
              <w:rPr>
                <w:rFonts w:cs="Arial"/>
              </w:rPr>
              <w:t>lo entre o time de desenvolvimento, Scrum Master e os demais profissionais envolvidos em um projeto</w:t>
            </w:r>
            <w:r>
              <w:rPr>
                <w:rFonts w:cs="Arial"/>
              </w:rPr>
              <w:t>.</w:t>
            </w:r>
            <w:r w:rsidR="001B047A">
              <w:rPr>
                <w:rFonts w:cs="Arial"/>
              </w:rPr>
              <w:t xml:space="preserve"> Define stories e prioriza o backlog de um projeto.</w:t>
            </w:r>
          </w:p>
        </w:tc>
        <w:tc>
          <w:tcPr>
            <w:tcW w:w="2445" w:type="dxa"/>
          </w:tcPr>
          <w:p w14:paraId="2CF888FF" w14:textId="2C4DBB5A" w:rsidR="003D383E" w:rsidRDefault="001B047A" w:rsidP="0023455C">
            <w:pPr>
              <w:rPr>
                <w:rFonts w:cs="Arial"/>
              </w:rPr>
            </w:pPr>
            <w:r w:rsidRPr="001B047A">
              <w:rPr>
                <w:rFonts w:cs="Arial"/>
              </w:rPr>
              <w:t> Ter uma sólida</w:t>
            </w:r>
            <w:r>
              <w:rPr>
                <w:rFonts w:cs="Arial"/>
              </w:rPr>
              <w:t xml:space="preserve"> </w:t>
            </w:r>
            <w:r w:rsidRPr="001B047A">
              <w:rPr>
                <w:rFonts w:cs="Arial"/>
              </w:rPr>
              <w:t xml:space="preserve">compreensão </w:t>
            </w:r>
            <w:proofErr w:type="gramStart"/>
            <w:r w:rsidRPr="001B047A">
              <w:rPr>
                <w:rFonts w:cs="Arial"/>
              </w:rPr>
              <w:t>do</w:t>
            </w:r>
            <w:r>
              <w:rPr>
                <w:rFonts w:cs="Arial"/>
              </w:rPr>
              <w:t xml:space="preserve">  </w:t>
            </w:r>
            <w:r w:rsidRPr="001B047A">
              <w:rPr>
                <w:rFonts w:cs="Arial"/>
              </w:rPr>
              <w:t>domíni</w:t>
            </w:r>
            <w:r>
              <w:rPr>
                <w:rFonts w:cs="Arial"/>
              </w:rPr>
              <w:t>o</w:t>
            </w:r>
            <w:proofErr w:type="gramEnd"/>
            <w:r>
              <w:rPr>
                <w:rFonts w:cs="Arial"/>
              </w:rPr>
              <w:t xml:space="preserve"> </w:t>
            </w:r>
            <w:r w:rsidRPr="001B047A">
              <w:rPr>
                <w:rFonts w:cs="Arial"/>
              </w:rPr>
              <w:t>do negócio e as diferentes necessidades de diferentes tipos de usuários. </w:t>
            </w:r>
          </w:p>
        </w:tc>
        <w:tc>
          <w:tcPr>
            <w:tcW w:w="2445" w:type="dxa"/>
          </w:tcPr>
          <w:p w14:paraId="55AC69F0" w14:textId="54921DAD" w:rsidR="003D383E" w:rsidRDefault="00FD0DE3" w:rsidP="0023455C">
            <w:pPr>
              <w:rPr>
                <w:rFonts w:cs="Arial"/>
              </w:rPr>
            </w:pPr>
            <w:r>
              <w:rPr>
                <w:rFonts w:cs="Arial"/>
              </w:rPr>
              <w:t>Representa a equipe para a empresa e vice-versa. Decide o que será ou não será feito dentro do projeto.</w:t>
            </w:r>
          </w:p>
        </w:tc>
      </w:tr>
      <w:tr w:rsidR="00537ED9" w14:paraId="57EF003E" w14:textId="77777777" w:rsidTr="003D383E">
        <w:tc>
          <w:tcPr>
            <w:tcW w:w="1614" w:type="dxa"/>
          </w:tcPr>
          <w:p w14:paraId="06946C93" w14:textId="200CAE37" w:rsidR="00537ED9" w:rsidRDefault="00FD0DE3" w:rsidP="0023455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Development</w:t>
            </w:r>
            <w:proofErr w:type="spellEnd"/>
            <w:r>
              <w:rPr>
                <w:rFonts w:cs="Arial"/>
              </w:rPr>
              <w:t xml:space="preserve"> Team</w:t>
            </w:r>
          </w:p>
        </w:tc>
        <w:tc>
          <w:tcPr>
            <w:tcW w:w="3458" w:type="dxa"/>
          </w:tcPr>
          <w:p w14:paraId="07160678" w14:textId="1C0A2E91" w:rsidR="00537ED9" w:rsidRDefault="001B047A" w:rsidP="0023455C">
            <w:pPr>
              <w:rPr>
                <w:rFonts w:cs="Arial"/>
              </w:rPr>
            </w:pPr>
            <w:r>
              <w:rPr>
                <w:rFonts w:cs="Arial"/>
              </w:rPr>
              <w:t>D</w:t>
            </w:r>
            <w:r w:rsidRPr="001B047A">
              <w:rPr>
                <w:rFonts w:cs="Arial"/>
              </w:rPr>
              <w:t>esenvolver o produto. Ele é responsável por transformar itens do Backlog do Produto em incremento de software potencialmente utilizável.</w:t>
            </w:r>
            <w:r>
              <w:rPr>
                <w:rFonts w:cs="Arial"/>
              </w:rPr>
              <w:t xml:space="preserve"> Também é responsável </w:t>
            </w:r>
            <w:r w:rsidRPr="001B047A">
              <w:rPr>
                <w:rFonts w:cs="Arial"/>
              </w:rPr>
              <w:t>pela definição das tarefas necessárias para que um item do backlog do produto seja considerado pronto</w:t>
            </w:r>
            <w:r>
              <w:rPr>
                <w:rFonts w:cs="Arial"/>
              </w:rPr>
              <w:t>.</w:t>
            </w:r>
          </w:p>
        </w:tc>
        <w:tc>
          <w:tcPr>
            <w:tcW w:w="2445" w:type="dxa"/>
          </w:tcPr>
          <w:p w14:paraId="01CC5EAF" w14:textId="77777777" w:rsidR="00537ED9" w:rsidRDefault="001B047A" w:rsidP="0023455C">
            <w:pPr>
              <w:rPr>
                <w:rFonts w:cs="Arial"/>
              </w:rPr>
            </w:pPr>
            <w:r w:rsidRPr="001B047A">
              <w:rPr>
                <w:rFonts w:cs="Arial"/>
              </w:rPr>
              <w:t>O time precisa ser composto por todas as competências necessárias para que o produto que se deseja desenvolver, seja construído pelo time, sem dependência de qualquer outra pessoa externa ao time.</w:t>
            </w:r>
          </w:p>
          <w:p w14:paraId="7302CC82" w14:textId="767460DF" w:rsidR="001B047A" w:rsidRPr="001B047A" w:rsidRDefault="001B047A" w:rsidP="0023455C">
            <w:pPr>
              <w:rPr>
                <w:rFonts w:cs="Arial"/>
              </w:rPr>
            </w:pPr>
            <w:r w:rsidRPr="001B047A">
              <w:rPr>
                <w:rFonts w:cs="Arial"/>
              </w:rPr>
              <w:t>A essência do Time de Desenvolvimento no Scrum é</w:t>
            </w:r>
            <w:r>
              <w:rPr>
                <w:rFonts w:cs="Arial"/>
              </w:rPr>
              <w:t xml:space="preserve"> </w:t>
            </w:r>
            <w:r w:rsidRPr="001B047A">
              <w:rPr>
                <w:rFonts w:cs="Arial"/>
              </w:rPr>
              <w:t>o</w:t>
            </w:r>
            <w:r>
              <w:rPr>
                <w:rFonts w:cs="Arial"/>
              </w:rPr>
              <w:t xml:space="preserve"> </w:t>
            </w:r>
            <w:r w:rsidRPr="001B047A">
              <w:rPr>
                <w:rFonts w:cs="Arial"/>
              </w:rPr>
              <w:t>comprometimento</w:t>
            </w:r>
            <w:r>
              <w:rPr>
                <w:rFonts w:cs="Arial"/>
              </w:rPr>
              <w:t xml:space="preserve"> </w:t>
            </w:r>
            <w:r w:rsidRPr="001B047A">
              <w:rPr>
                <w:rFonts w:cs="Arial"/>
              </w:rPr>
              <w:t>total ao projeto, auto-organização e trabalho em equipe</w:t>
            </w:r>
            <w:r>
              <w:rPr>
                <w:rFonts w:cs="Arial"/>
              </w:rPr>
              <w:t>.</w:t>
            </w:r>
          </w:p>
        </w:tc>
        <w:tc>
          <w:tcPr>
            <w:tcW w:w="2445" w:type="dxa"/>
          </w:tcPr>
          <w:p w14:paraId="4D6C89CB" w14:textId="332DFFD7" w:rsidR="00537ED9" w:rsidRDefault="001B047A" w:rsidP="0023455C">
            <w:pPr>
              <w:rPr>
                <w:rFonts w:cs="Arial"/>
              </w:rPr>
            </w:pPr>
            <w:proofErr w:type="spellStart"/>
            <w:r>
              <w:rPr>
                <w:rFonts w:cs="Arial"/>
              </w:rPr>
              <w:t>Auto-organizável</w:t>
            </w:r>
            <w:proofErr w:type="spellEnd"/>
          </w:p>
        </w:tc>
      </w:tr>
    </w:tbl>
    <w:p w14:paraId="22DAF7E0" w14:textId="77777777" w:rsidR="008C2C80" w:rsidRDefault="008C2C80" w:rsidP="008C2C80"/>
    <w:p w14:paraId="45641EA5" w14:textId="77777777" w:rsidR="008843C9" w:rsidRDefault="008843C9" w:rsidP="003D377B"/>
    <w:p w14:paraId="0FB5550E" w14:textId="77777777" w:rsidR="001B047A" w:rsidRDefault="001B047A" w:rsidP="006204BC">
      <w:pPr>
        <w:pStyle w:val="Ttulo1"/>
      </w:pPr>
      <w:bookmarkStart w:id="18" w:name="_Toc353749545"/>
      <w:bookmarkStart w:id="19" w:name="_Toc404963725"/>
    </w:p>
    <w:p w14:paraId="4DB4B122" w14:textId="27FC42F0" w:rsidR="000843A7" w:rsidRDefault="000843A7" w:rsidP="006204BC">
      <w:pPr>
        <w:pStyle w:val="Ttulo1"/>
      </w:pPr>
    </w:p>
    <w:p w14:paraId="13A0C602" w14:textId="19D905E2" w:rsidR="000843A7" w:rsidRDefault="000843A7" w:rsidP="000843A7"/>
    <w:p w14:paraId="35C369B2" w14:textId="24BAAD27" w:rsidR="000843A7" w:rsidRDefault="000843A7" w:rsidP="000843A7"/>
    <w:p w14:paraId="289182B1" w14:textId="714F8BC0" w:rsidR="000843A7" w:rsidRDefault="000843A7" w:rsidP="000843A7"/>
    <w:p w14:paraId="13B14195" w14:textId="122DBC49" w:rsidR="000843A7" w:rsidRDefault="000843A7" w:rsidP="000843A7"/>
    <w:p w14:paraId="7F9CF71C" w14:textId="43C0EF06" w:rsidR="000843A7" w:rsidRDefault="000843A7" w:rsidP="000843A7"/>
    <w:p w14:paraId="5B9E8AC6" w14:textId="6C3EC6B6" w:rsidR="000843A7" w:rsidRDefault="000843A7" w:rsidP="000843A7"/>
    <w:p w14:paraId="3BF7AE10" w14:textId="77777777" w:rsidR="000843A7" w:rsidRPr="000843A7" w:rsidRDefault="000843A7" w:rsidP="000843A7"/>
    <w:p w14:paraId="2CF88AB7" w14:textId="40746E35" w:rsidR="00790628" w:rsidRDefault="006204BC" w:rsidP="006204BC">
      <w:pPr>
        <w:pStyle w:val="Ttulo1"/>
      </w:pPr>
      <w:r w:rsidRPr="006204BC">
        <w:lastRenderedPageBreak/>
        <w:t xml:space="preserve">Plano de gerenciamento </w:t>
      </w:r>
      <w:r w:rsidR="001449CF">
        <w:t>do cronograma</w:t>
      </w:r>
      <w:bookmarkEnd w:id="18"/>
      <w:bookmarkEnd w:id="19"/>
    </w:p>
    <w:p w14:paraId="55EE6219" w14:textId="46573440" w:rsidR="00790628" w:rsidRPr="00C82DA6" w:rsidRDefault="00C82DA6" w:rsidP="00E470DB">
      <w:pPr>
        <w:pStyle w:val="Comments"/>
        <w:rPr>
          <w:rFonts w:ascii="Calibri" w:eastAsiaTheme="minorHAnsi" w:hAnsi="Calibri" w:cs="Arial"/>
          <w:sz w:val="22"/>
          <w:szCs w:val="22"/>
          <w:lang w:eastAsia="en-US"/>
        </w:rPr>
      </w:pPr>
      <w:r>
        <w:rPr>
          <w:rFonts w:ascii="Calibri" w:eastAsiaTheme="minorHAnsi" w:hAnsi="Calibri" w:cs="Arial"/>
          <w:sz w:val="22"/>
          <w:szCs w:val="22"/>
          <w:lang w:eastAsia="en-US"/>
        </w:rPr>
        <w:t>A cada sprint, deverão ser feitas alterações para atualizar o cronograma com novas tarefas e metas da sprint atual.</w:t>
      </w:r>
      <w:r w:rsidR="00D8025E">
        <w:rPr>
          <w:rFonts w:ascii="Calibri" w:eastAsiaTheme="minorHAnsi" w:hAnsi="Calibri" w:cs="Arial"/>
          <w:sz w:val="22"/>
          <w:szCs w:val="22"/>
          <w:lang w:eastAsia="en-US"/>
        </w:rPr>
        <w:t xml:space="preserve"> Novas tarefas surgirão, e o tempo estipulado para cada parte sofrerá uma mudança.</w:t>
      </w:r>
    </w:p>
    <w:p w14:paraId="35364E32" w14:textId="77777777" w:rsidR="00790628" w:rsidRDefault="00790628" w:rsidP="00790628"/>
    <w:p w14:paraId="7F62AA54" w14:textId="77777777" w:rsidR="00642B7D" w:rsidRDefault="00642B7D" w:rsidP="00642B7D">
      <w:pPr>
        <w:pStyle w:val="Ttulo2"/>
      </w:pPr>
      <w:bookmarkStart w:id="20" w:name="_Toc353749546"/>
      <w:bookmarkStart w:id="21" w:name="_Toc404963726"/>
      <w:r>
        <w:t>Definir as Atividades</w:t>
      </w:r>
      <w:bookmarkEnd w:id="20"/>
      <w:bookmarkEnd w:id="21"/>
    </w:p>
    <w:p w14:paraId="072D5460" w14:textId="6F0CD0B5" w:rsidR="00642B7D" w:rsidRPr="00C945A9" w:rsidRDefault="00D8025E" w:rsidP="00E470DB">
      <w:pPr>
        <w:pStyle w:val="Comments"/>
      </w:pPr>
      <w:r>
        <w:rPr>
          <w:rFonts w:ascii="Calibri" w:eastAsiaTheme="minorHAnsi" w:hAnsi="Calibri" w:cs="Arial"/>
          <w:sz w:val="22"/>
          <w:szCs w:val="22"/>
          <w:lang w:eastAsia="en-US"/>
        </w:rPr>
        <w:t>As atividades</w:t>
      </w:r>
      <w:r w:rsidR="00661861">
        <w:rPr>
          <w:rFonts w:ascii="Calibri" w:eastAsiaTheme="minorHAnsi" w:hAnsi="Calibri" w:cs="Arial"/>
          <w:sz w:val="22"/>
          <w:szCs w:val="22"/>
          <w:lang w:eastAsia="en-US"/>
        </w:rPr>
        <w:t xml:space="preserve">, além de serem </w:t>
      </w:r>
      <w:r>
        <w:rPr>
          <w:rFonts w:ascii="Calibri" w:eastAsiaTheme="minorHAnsi" w:hAnsi="Calibri" w:cs="Arial"/>
          <w:sz w:val="22"/>
          <w:szCs w:val="22"/>
          <w:lang w:eastAsia="en-US"/>
        </w:rPr>
        <w:t>separadas dentro de cada sprint</w:t>
      </w:r>
      <w:r w:rsidR="00661861">
        <w:rPr>
          <w:rFonts w:ascii="Calibri" w:eastAsiaTheme="minorHAnsi" w:hAnsi="Calibri" w:cs="Arial"/>
          <w:sz w:val="22"/>
          <w:szCs w:val="22"/>
          <w:lang w:eastAsia="en-US"/>
        </w:rPr>
        <w:t xml:space="preserve">, também são fragmentadas para tornar o projeto melhor </w:t>
      </w:r>
      <w:proofErr w:type="spellStart"/>
      <w:r w:rsidR="00661861">
        <w:rPr>
          <w:rFonts w:ascii="Calibri" w:eastAsiaTheme="minorHAnsi" w:hAnsi="Calibri" w:cs="Arial"/>
          <w:sz w:val="22"/>
          <w:szCs w:val="22"/>
          <w:lang w:eastAsia="en-US"/>
        </w:rPr>
        <w:t>monitorável</w:t>
      </w:r>
      <w:proofErr w:type="spellEnd"/>
      <w:r w:rsidR="00661861">
        <w:rPr>
          <w:rFonts w:ascii="Calibri" w:eastAsiaTheme="minorHAnsi" w:hAnsi="Calibri" w:cs="Arial"/>
          <w:sz w:val="22"/>
          <w:szCs w:val="22"/>
          <w:lang w:eastAsia="en-US"/>
        </w:rPr>
        <w:t xml:space="preserve">. As atividades de desenvolvimento são separadas por telas, entre </w:t>
      </w:r>
      <w:proofErr w:type="spellStart"/>
      <w:r w:rsidR="00661861">
        <w:rPr>
          <w:rFonts w:ascii="Calibri" w:eastAsiaTheme="minorHAnsi" w:hAnsi="Calibri" w:cs="Arial"/>
          <w:sz w:val="22"/>
          <w:szCs w:val="22"/>
          <w:lang w:eastAsia="en-US"/>
        </w:rPr>
        <w:t>back-end</w:t>
      </w:r>
      <w:proofErr w:type="spellEnd"/>
      <w:r w:rsidR="00661861">
        <w:rPr>
          <w:rFonts w:ascii="Calibri" w:eastAsiaTheme="minorHAnsi" w:hAnsi="Calibri" w:cs="Arial"/>
          <w:sz w:val="22"/>
          <w:szCs w:val="22"/>
          <w:lang w:eastAsia="en-US"/>
        </w:rPr>
        <w:t xml:space="preserve"> e front-</w:t>
      </w:r>
      <w:proofErr w:type="spellStart"/>
      <w:r w:rsidR="00661861">
        <w:rPr>
          <w:rFonts w:ascii="Calibri" w:eastAsiaTheme="minorHAnsi" w:hAnsi="Calibri" w:cs="Arial"/>
          <w:sz w:val="22"/>
          <w:szCs w:val="22"/>
          <w:lang w:eastAsia="en-US"/>
        </w:rPr>
        <w:t>end</w:t>
      </w:r>
      <w:proofErr w:type="spellEnd"/>
      <w:r w:rsidR="00661861">
        <w:rPr>
          <w:rFonts w:ascii="Calibri" w:eastAsiaTheme="minorHAnsi" w:hAnsi="Calibri" w:cs="Arial"/>
          <w:sz w:val="22"/>
          <w:szCs w:val="22"/>
          <w:lang w:eastAsia="en-US"/>
        </w:rPr>
        <w:t>, além da transferência de informações entre elas e o banco de dados.</w:t>
      </w:r>
    </w:p>
    <w:p w14:paraId="710AA417" w14:textId="6939F22E" w:rsidR="00642B7D" w:rsidRDefault="00642B7D" w:rsidP="00642B7D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</w:tblGrid>
      <w:tr w:rsidR="00252E66" w:rsidRPr="00252E66" w14:paraId="5DEF9101" w14:textId="77777777" w:rsidTr="00252E66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5014CE4" w14:textId="36BCCB4D" w:rsidR="00252E66" w:rsidRPr="00252E66" w:rsidRDefault="00252E66" w:rsidP="00252E66">
            <w:pPr>
              <w:rPr>
                <w:rFonts w:ascii="Segoe UI" w:eastAsia="Times New Roman" w:hAnsi="Segoe UI" w:cs="Segoe UI"/>
                <w:b/>
                <w:bCs/>
                <w:sz w:val="18"/>
                <w:szCs w:val="18"/>
                <w:lang w:eastAsia="zh-CN"/>
              </w:rPr>
            </w:pPr>
            <w:r w:rsidRPr="00252E66">
              <w:rPr>
                <w:rFonts w:eastAsia="Times New Roman" w:cs="Calibri"/>
                <w:b/>
                <w:bCs/>
                <w:color w:val="000000"/>
                <w:lang w:eastAsia="zh-CN"/>
              </w:rPr>
              <w:t>Atividades</w:t>
            </w:r>
          </w:p>
        </w:tc>
      </w:tr>
      <w:tr w:rsidR="00252E66" w:rsidRPr="00252E66" w14:paraId="2FB07EFD" w14:textId="77777777" w:rsidTr="00252E66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A9ACCD2" w14:textId="77777777" w:rsidR="00252E66" w:rsidRPr="00252E66" w:rsidRDefault="00252E66" w:rsidP="00252E66">
            <w:pPr>
              <w:rPr>
                <w:rFonts w:eastAsia="Times New Roman" w:cs="Calibri"/>
                <w:lang w:eastAsia="zh-CN"/>
              </w:rPr>
            </w:pPr>
            <w:r w:rsidRPr="00252E66">
              <w:rPr>
                <w:rFonts w:eastAsia="Times New Roman" w:cs="Calibri"/>
                <w:color w:val="000000"/>
                <w:lang w:eastAsia="zh-CN"/>
              </w:rPr>
              <w:t>Briefing</w:t>
            </w:r>
          </w:p>
        </w:tc>
      </w:tr>
      <w:tr w:rsidR="00252E66" w:rsidRPr="00252E66" w14:paraId="442B732F" w14:textId="77777777" w:rsidTr="00252E66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047C90" w14:textId="77777777" w:rsidR="00252E66" w:rsidRPr="00252E66" w:rsidRDefault="00252E66" w:rsidP="00252E66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252E66">
              <w:rPr>
                <w:rFonts w:eastAsia="Times New Roman" w:cs="Calibri"/>
                <w:color w:val="000000"/>
                <w:lang w:eastAsia="zh-CN"/>
              </w:rPr>
              <w:t>User</w:t>
            </w:r>
            <w:proofErr w:type="spellEnd"/>
            <w:r w:rsidRPr="00252E66">
              <w:rPr>
                <w:rFonts w:eastAsia="Times New Roman" w:cs="Calibri"/>
                <w:color w:val="000000"/>
                <w:lang w:eastAsia="zh-CN"/>
              </w:rPr>
              <w:t xml:space="preserve"> stories</w:t>
            </w:r>
          </w:p>
        </w:tc>
      </w:tr>
      <w:tr w:rsidR="00252E66" w:rsidRPr="00252E66" w14:paraId="4BAAC8AA" w14:textId="77777777" w:rsidTr="00252E66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EEA7DE" w14:textId="77777777" w:rsidR="00252E66" w:rsidRPr="00252E66" w:rsidRDefault="00252E66" w:rsidP="00252E66">
            <w:pPr>
              <w:rPr>
                <w:rFonts w:eastAsia="Times New Roman" w:cs="Calibri"/>
                <w:lang w:eastAsia="zh-CN"/>
              </w:rPr>
            </w:pPr>
            <w:r w:rsidRPr="00252E66">
              <w:rPr>
                <w:rFonts w:eastAsia="Times New Roman" w:cs="Calibri"/>
                <w:color w:val="000000"/>
                <w:lang w:eastAsia="zh-CN"/>
              </w:rPr>
              <w:t>Modelagem do banco de dados</w:t>
            </w:r>
          </w:p>
        </w:tc>
      </w:tr>
      <w:tr w:rsidR="00252E66" w:rsidRPr="00252E66" w14:paraId="5DEA7C38" w14:textId="77777777" w:rsidTr="00252E66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E0F380" w14:textId="77777777" w:rsidR="00252E66" w:rsidRPr="00252E66" w:rsidRDefault="00252E66" w:rsidP="00252E66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252E66">
              <w:rPr>
                <w:rFonts w:eastAsia="Times New Roman" w:cs="Calibri"/>
                <w:color w:val="000000"/>
                <w:lang w:eastAsia="zh-CN"/>
              </w:rPr>
              <w:t>Wireframes</w:t>
            </w:r>
            <w:proofErr w:type="spellEnd"/>
          </w:p>
        </w:tc>
      </w:tr>
      <w:tr w:rsidR="00252E66" w:rsidRPr="00252E66" w14:paraId="7B10976D" w14:textId="77777777" w:rsidTr="00252E66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AC60F7" w14:textId="77777777" w:rsidR="00252E66" w:rsidRPr="00252E66" w:rsidRDefault="00252E66" w:rsidP="00252E66">
            <w:pPr>
              <w:rPr>
                <w:rFonts w:eastAsia="Times New Roman" w:cs="Calibri"/>
                <w:lang w:eastAsia="zh-CN"/>
              </w:rPr>
            </w:pPr>
            <w:r w:rsidRPr="00252E66">
              <w:rPr>
                <w:rFonts w:eastAsia="Times New Roman" w:cs="Calibri"/>
                <w:color w:val="000000"/>
                <w:lang w:eastAsia="zh-CN"/>
              </w:rPr>
              <w:t>Priorização</w:t>
            </w:r>
          </w:p>
        </w:tc>
      </w:tr>
      <w:tr w:rsidR="00252E66" w:rsidRPr="00252E66" w14:paraId="59DBA43C" w14:textId="77777777" w:rsidTr="00252E66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8E3D8A" w14:textId="77777777" w:rsidR="00252E66" w:rsidRPr="00252E66" w:rsidRDefault="00252E66" w:rsidP="00252E66">
            <w:pPr>
              <w:rPr>
                <w:rFonts w:eastAsia="Times New Roman" w:cs="Calibri"/>
                <w:lang w:eastAsia="zh-CN"/>
              </w:rPr>
            </w:pPr>
            <w:r w:rsidRPr="00252E66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</w:tr>
      <w:tr w:rsidR="00252E66" w:rsidRPr="00252E66" w14:paraId="40FF03F7" w14:textId="77777777" w:rsidTr="00252E66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A38681D" w14:textId="77777777" w:rsidR="00252E66" w:rsidRPr="00252E66" w:rsidRDefault="00252E66" w:rsidP="00252E66">
            <w:pPr>
              <w:rPr>
                <w:rFonts w:eastAsia="Times New Roman" w:cs="Calibri"/>
                <w:lang w:eastAsia="zh-CN"/>
              </w:rPr>
            </w:pPr>
            <w:r w:rsidRPr="00252E66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252E66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</w:tr>
      <w:tr w:rsidR="00252E66" w:rsidRPr="00252E66" w14:paraId="6DB4F440" w14:textId="77777777" w:rsidTr="00252E66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47F5FF" w14:textId="77777777" w:rsidR="00252E66" w:rsidRPr="00252E66" w:rsidRDefault="00252E66" w:rsidP="00252E66">
            <w:pPr>
              <w:rPr>
                <w:rFonts w:eastAsia="Times New Roman" w:cs="Calibri"/>
                <w:lang w:eastAsia="zh-CN"/>
              </w:rPr>
            </w:pPr>
            <w:r w:rsidRPr="00252E66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</w:tr>
    </w:tbl>
    <w:p w14:paraId="4045EF8E" w14:textId="77777777" w:rsidR="00642B7D" w:rsidRDefault="00642B7D" w:rsidP="00642B7D"/>
    <w:p w14:paraId="5603F553" w14:textId="2C9E1A9D" w:rsidR="00642B7D" w:rsidRDefault="00642B7D" w:rsidP="00642B7D">
      <w:pPr>
        <w:pStyle w:val="Ttulo2"/>
      </w:pPr>
      <w:bookmarkStart w:id="22" w:name="_Toc353749547"/>
      <w:bookmarkStart w:id="23" w:name="_Toc404963727"/>
      <w:r>
        <w:t>Sequenciar as Atividades</w:t>
      </w:r>
      <w:bookmarkEnd w:id="22"/>
      <w:bookmarkEnd w:id="23"/>
    </w:p>
    <w:p w14:paraId="486FD319" w14:textId="05024CAA" w:rsidR="00585B52" w:rsidRDefault="00585B52" w:rsidP="00585B52"/>
    <w:p w14:paraId="4443BC6C" w14:textId="7AE7C53E" w:rsidR="00585B52" w:rsidRPr="00585B52" w:rsidRDefault="00585B52" w:rsidP="00585B52">
      <w:pPr>
        <w:rPr>
          <w:b/>
          <w:bCs/>
          <w:sz w:val="24"/>
          <w:szCs w:val="24"/>
        </w:rPr>
      </w:pPr>
      <w:r w:rsidRPr="00585B52">
        <w:rPr>
          <w:b/>
          <w:bCs/>
          <w:sz w:val="24"/>
          <w:szCs w:val="24"/>
        </w:rPr>
        <w:t>Sprint 1</w:t>
      </w:r>
    </w:p>
    <w:p w14:paraId="2B9FB3F2" w14:textId="77777777" w:rsidR="00661861" w:rsidRPr="00585B52" w:rsidRDefault="00661861" w:rsidP="00661861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1830"/>
      </w:tblGrid>
      <w:tr w:rsidR="00585B52" w:rsidRPr="00585B52" w14:paraId="5A308BE8" w14:textId="77777777" w:rsidTr="00585B5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E3C559B" w14:textId="77777777" w:rsidR="00585B52" w:rsidRPr="00585B52" w:rsidRDefault="00585B52" w:rsidP="00585B52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585B52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Nome da Tarefa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BAD15F8" w14:textId="77777777" w:rsidR="00585B52" w:rsidRPr="00585B52" w:rsidRDefault="00585B52" w:rsidP="00585B52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585B52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Predecessors</w:t>
            </w:r>
            <w:proofErr w:type="spellEnd"/>
          </w:p>
        </w:tc>
      </w:tr>
      <w:tr w:rsidR="00585B52" w:rsidRPr="00585B52" w14:paraId="7167888B" w14:textId="77777777" w:rsidTr="00585B5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7421B2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Modelagem do banco de dados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3D580B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4</w:t>
            </w:r>
          </w:p>
        </w:tc>
      </w:tr>
      <w:tr w:rsidR="00585B52" w:rsidRPr="00585B52" w14:paraId="0FB07FDF" w14:textId="77777777" w:rsidTr="00585B5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EE2193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585B52">
              <w:rPr>
                <w:rFonts w:eastAsia="Times New Roman" w:cs="Calibri"/>
                <w:color w:val="000000"/>
                <w:lang w:eastAsia="zh-CN"/>
              </w:rPr>
              <w:t>Wireframes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8ADF96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5</w:t>
            </w:r>
          </w:p>
        </w:tc>
      </w:tr>
      <w:tr w:rsidR="00585B52" w:rsidRPr="00585B52" w14:paraId="582DD5F5" w14:textId="77777777" w:rsidTr="00585B5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64397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Priorização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FBA676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4</w:t>
            </w:r>
          </w:p>
        </w:tc>
      </w:tr>
      <w:tr w:rsidR="00585B52" w:rsidRPr="00585B52" w14:paraId="503AC18A" w14:textId="77777777" w:rsidTr="00585B5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175FC38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59DB31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6</w:t>
            </w:r>
          </w:p>
        </w:tc>
      </w:tr>
      <w:tr w:rsidR="00585B52" w:rsidRPr="00585B52" w14:paraId="6C92E14F" w14:textId="77777777" w:rsidTr="00585B5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1FA3B2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585B52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D7D854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6</w:t>
            </w:r>
          </w:p>
        </w:tc>
      </w:tr>
      <w:tr w:rsidR="00585B52" w:rsidRPr="00585B52" w14:paraId="4B8E6A51" w14:textId="77777777" w:rsidTr="00585B5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9DA88E3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C2499A" w14:textId="77777777" w:rsidR="00585B52" w:rsidRPr="00585B52" w:rsidRDefault="00585B52" w:rsidP="00585B52">
            <w:pPr>
              <w:rPr>
                <w:rFonts w:eastAsia="Times New Roman" w:cs="Calibri"/>
                <w:lang w:eastAsia="zh-CN"/>
              </w:rPr>
            </w:pPr>
            <w:r w:rsidRPr="00585B52">
              <w:rPr>
                <w:rFonts w:eastAsia="Times New Roman" w:cs="Calibri"/>
                <w:color w:val="000000"/>
                <w:lang w:eastAsia="zh-CN"/>
              </w:rPr>
              <w:t>3;4;5;6;7;8;9</w:t>
            </w:r>
          </w:p>
        </w:tc>
      </w:tr>
    </w:tbl>
    <w:p w14:paraId="48A5D885" w14:textId="2886CFAA" w:rsidR="00252E66" w:rsidRDefault="00252E66" w:rsidP="00252E66">
      <w:bookmarkStart w:id="24" w:name="_Toc353749548"/>
      <w:bookmarkStart w:id="25" w:name="_Toc404963728"/>
    </w:p>
    <w:p w14:paraId="0803ECC6" w14:textId="77777777" w:rsidR="00231BCC" w:rsidRDefault="00231BCC" w:rsidP="00252E66">
      <w:pPr>
        <w:rPr>
          <w:b/>
          <w:bCs/>
          <w:sz w:val="24"/>
          <w:szCs w:val="24"/>
        </w:rPr>
      </w:pPr>
    </w:p>
    <w:p w14:paraId="0A103DC1" w14:textId="77777777" w:rsidR="00231BCC" w:rsidRDefault="00231BCC" w:rsidP="00252E66">
      <w:pPr>
        <w:rPr>
          <w:b/>
          <w:bCs/>
          <w:sz w:val="24"/>
          <w:szCs w:val="24"/>
        </w:rPr>
      </w:pPr>
    </w:p>
    <w:p w14:paraId="1059DB5D" w14:textId="77777777" w:rsidR="00231BCC" w:rsidRDefault="00231BCC" w:rsidP="00252E66">
      <w:pPr>
        <w:rPr>
          <w:b/>
          <w:bCs/>
          <w:sz w:val="24"/>
          <w:szCs w:val="24"/>
        </w:rPr>
      </w:pPr>
    </w:p>
    <w:p w14:paraId="7AC49F6A" w14:textId="77777777" w:rsidR="00231BCC" w:rsidRDefault="00231BCC" w:rsidP="00252E66">
      <w:pPr>
        <w:rPr>
          <w:b/>
          <w:bCs/>
          <w:sz w:val="24"/>
          <w:szCs w:val="24"/>
        </w:rPr>
      </w:pPr>
    </w:p>
    <w:p w14:paraId="6A24893F" w14:textId="77777777" w:rsidR="00231BCC" w:rsidRDefault="00231BCC" w:rsidP="00252E66">
      <w:pPr>
        <w:rPr>
          <w:b/>
          <w:bCs/>
          <w:sz w:val="24"/>
          <w:szCs w:val="24"/>
        </w:rPr>
      </w:pPr>
    </w:p>
    <w:p w14:paraId="4D8A0543" w14:textId="77777777" w:rsidR="00231BCC" w:rsidRDefault="00231BCC" w:rsidP="00252E66">
      <w:pPr>
        <w:rPr>
          <w:b/>
          <w:bCs/>
          <w:sz w:val="24"/>
          <w:szCs w:val="24"/>
        </w:rPr>
      </w:pPr>
    </w:p>
    <w:p w14:paraId="586B6CFB" w14:textId="77777777" w:rsidR="00231BCC" w:rsidRDefault="00231BCC" w:rsidP="00252E66">
      <w:pPr>
        <w:rPr>
          <w:b/>
          <w:bCs/>
          <w:sz w:val="24"/>
          <w:szCs w:val="24"/>
        </w:rPr>
      </w:pPr>
    </w:p>
    <w:p w14:paraId="48B663A3" w14:textId="77777777" w:rsidR="00231BCC" w:rsidRDefault="00231BCC" w:rsidP="00252E66">
      <w:pPr>
        <w:rPr>
          <w:b/>
          <w:bCs/>
          <w:sz w:val="24"/>
          <w:szCs w:val="24"/>
        </w:rPr>
      </w:pPr>
    </w:p>
    <w:p w14:paraId="1B37D338" w14:textId="77777777" w:rsidR="00231BCC" w:rsidRDefault="00231BCC" w:rsidP="00252E66">
      <w:pPr>
        <w:rPr>
          <w:b/>
          <w:bCs/>
          <w:sz w:val="24"/>
          <w:szCs w:val="24"/>
        </w:rPr>
      </w:pPr>
    </w:p>
    <w:p w14:paraId="16066E06" w14:textId="77777777" w:rsidR="00231BCC" w:rsidRDefault="00231BCC" w:rsidP="00252E66">
      <w:pPr>
        <w:rPr>
          <w:b/>
          <w:bCs/>
          <w:sz w:val="24"/>
          <w:szCs w:val="24"/>
        </w:rPr>
      </w:pPr>
    </w:p>
    <w:p w14:paraId="56D97536" w14:textId="47AEBFF1" w:rsidR="00585B52" w:rsidRDefault="00585B52" w:rsidP="00252E66">
      <w:pPr>
        <w:rPr>
          <w:b/>
          <w:bCs/>
          <w:sz w:val="24"/>
          <w:szCs w:val="24"/>
        </w:rPr>
      </w:pPr>
      <w:r w:rsidRPr="004A35A5">
        <w:rPr>
          <w:b/>
          <w:bCs/>
          <w:sz w:val="24"/>
          <w:szCs w:val="24"/>
        </w:rPr>
        <w:lastRenderedPageBreak/>
        <w:t>Sprint 2</w:t>
      </w:r>
    </w:p>
    <w:p w14:paraId="159F4CCB" w14:textId="77777777" w:rsidR="004A35A5" w:rsidRPr="004A35A5" w:rsidRDefault="004A35A5" w:rsidP="00252E66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1830"/>
      </w:tblGrid>
      <w:tr w:rsidR="004A35A5" w:rsidRPr="004A35A5" w14:paraId="4D86A602" w14:textId="77777777" w:rsidTr="004A35A5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0BF6F65" w14:textId="77777777" w:rsidR="004A35A5" w:rsidRPr="004A35A5" w:rsidRDefault="004A35A5" w:rsidP="004A35A5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4A35A5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Nome da Tarefa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B2174B1" w14:textId="77777777" w:rsidR="004A35A5" w:rsidRPr="004A35A5" w:rsidRDefault="004A35A5" w:rsidP="004A35A5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4A35A5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Predecessors</w:t>
            </w:r>
            <w:proofErr w:type="spellEnd"/>
          </w:p>
        </w:tc>
      </w:tr>
      <w:tr w:rsidR="004A35A5" w:rsidRPr="004A35A5" w14:paraId="4BB9F5D8" w14:textId="77777777" w:rsidTr="004A35A5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19B705F" w14:textId="77777777" w:rsidR="004A35A5" w:rsidRPr="004A35A5" w:rsidRDefault="004A35A5" w:rsidP="004A35A5">
            <w:pPr>
              <w:rPr>
                <w:rFonts w:eastAsia="Times New Roman" w:cs="Calibri"/>
                <w:lang w:eastAsia="zh-CN"/>
              </w:rPr>
            </w:pPr>
            <w:r w:rsidRPr="004A35A5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32B798" w14:textId="77777777" w:rsidR="004A35A5" w:rsidRPr="004A35A5" w:rsidRDefault="004A35A5" w:rsidP="004A35A5">
            <w:pPr>
              <w:rPr>
                <w:rFonts w:eastAsia="Times New Roman" w:cs="Calibri"/>
                <w:lang w:eastAsia="zh-CN"/>
              </w:rPr>
            </w:pPr>
            <w:r w:rsidRPr="004A35A5">
              <w:rPr>
                <w:rFonts w:eastAsia="Times New Roman" w:cs="Calibri"/>
                <w:color w:val="000000"/>
                <w:lang w:eastAsia="zh-CN"/>
              </w:rPr>
              <w:t>13</w:t>
            </w:r>
          </w:p>
        </w:tc>
      </w:tr>
      <w:tr w:rsidR="004A35A5" w:rsidRPr="004A35A5" w14:paraId="7C8330C7" w14:textId="77777777" w:rsidTr="004A35A5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193F15" w14:textId="77777777" w:rsidR="004A35A5" w:rsidRPr="004A35A5" w:rsidRDefault="004A35A5" w:rsidP="004A35A5">
            <w:pPr>
              <w:rPr>
                <w:rFonts w:eastAsia="Times New Roman" w:cs="Calibri"/>
                <w:lang w:eastAsia="zh-CN"/>
              </w:rPr>
            </w:pPr>
            <w:r w:rsidRPr="004A35A5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4A35A5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95CA6B" w14:textId="77777777" w:rsidR="004A35A5" w:rsidRPr="004A35A5" w:rsidRDefault="004A35A5" w:rsidP="004A35A5">
            <w:pPr>
              <w:rPr>
                <w:rFonts w:eastAsia="Times New Roman" w:cs="Calibri"/>
                <w:lang w:eastAsia="zh-CN"/>
              </w:rPr>
            </w:pPr>
            <w:r w:rsidRPr="004A35A5">
              <w:rPr>
                <w:rFonts w:eastAsia="Times New Roman" w:cs="Calibri"/>
                <w:color w:val="000000"/>
                <w:lang w:eastAsia="zh-CN"/>
              </w:rPr>
              <w:t>13</w:t>
            </w:r>
          </w:p>
        </w:tc>
      </w:tr>
      <w:tr w:rsidR="004A35A5" w:rsidRPr="004A35A5" w14:paraId="0F226D39" w14:textId="77777777" w:rsidTr="004A35A5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F32E30" w14:textId="77777777" w:rsidR="004A35A5" w:rsidRPr="004A35A5" w:rsidRDefault="004A35A5" w:rsidP="004A35A5">
            <w:pPr>
              <w:rPr>
                <w:rFonts w:eastAsia="Times New Roman" w:cs="Calibri"/>
                <w:lang w:eastAsia="zh-CN"/>
              </w:rPr>
            </w:pPr>
            <w:r w:rsidRPr="004A35A5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3FD6DB" w14:textId="77777777" w:rsidR="004A35A5" w:rsidRPr="004A35A5" w:rsidRDefault="004A35A5" w:rsidP="004A35A5">
            <w:pPr>
              <w:rPr>
                <w:rFonts w:eastAsia="Times New Roman" w:cs="Calibri"/>
                <w:lang w:eastAsia="zh-CN"/>
              </w:rPr>
            </w:pPr>
            <w:r w:rsidRPr="004A35A5">
              <w:rPr>
                <w:rFonts w:eastAsia="Times New Roman" w:cs="Calibri"/>
                <w:color w:val="000000"/>
                <w:lang w:eastAsia="zh-CN"/>
              </w:rPr>
              <w:t>12;13;14;15</w:t>
            </w:r>
          </w:p>
        </w:tc>
      </w:tr>
    </w:tbl>
    <w:p w14:paraId="7981EC56" w14:textId="77777777" w:rsidR="00585B52" w:rsidRPr="00252E66" w:rsidRDefault="00585B52" w:rsidP="00252E66"/>
    <w:p w14:paraId="7DBFC8ED" w14:textId="4B5F95C2" w:rsidR="00231BCC" w:rsidRDefault="00231BCC" w:rsidP="00231BCC">
      <w:pPr>
        <w:rPr>
          <w:b/>
          <w:bCs/>
          <w:sz w:val="24"/>
          <w:szCs w:val="24"/>
        </w:rPr>
      </w:pPr>
      <w:r w:rsidRPr="004A35A5">
        <w:rPr>
          <w:b/>
          <w:bCs/>
          <w:sz w:val="24"/>
          <w:szCs w:val="24"/>
        </w:rPr>
        <w:t xml:space="preserve">Sprint </w:t>
      </w:r>
      <w:r>
        <w:rPr>
          <w:b/>
          <w:bCs/>
          <w:sz w:val="24"/>
          <w:szCs w:val="24"/>
        </w:rPr>
        <w:t>3</w:t>
      </w:r>
    </w:p>
    <w:p w14:paraId="2D00FFFB" w14:textId="77777777" w:rsidR="00231BCC" w:rsidRDefault="00231BCC" w:rsidP="00231BCC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1830"/>
      </w:tblGrid>
      <w:tr w:rsidR="00231BCC" w:rsidRPr="00231BCC" w14:paraId="73C4CEF9" w14:textId="77777777" w:rsidTr="00231BCC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523E836" w14:textId="77777777" w:rsidR="00231BCC" w:rsidRPr="00231BCC" w:rsidRDefault="00231BCC" w:rsidP="00231BCC">
            <w:pPr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</w:pPr>
            <w:r w:rsidRPr="00231BC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Nome da Tarefa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904C1E" w14:textId="77777777" w:rsidR="00231BCC" w:rsidRPr="00231BCC" w:rsidRDefault="00231BCC" w:rsidP="00231BCC">
            <w:pPr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</w:pPr>
            <w:proofErr w:type="spellStart"/>
            <w:r w:rsidRPr="00231BC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Predecessors</w:t>
            </w:r>
            <w:proofErr w:type="spellEnd"/>
          </w:p>
        </w:tc>
      </w:tr>
      <w:tr w:rsidR="00231BCC" w:rsidRPr="00231BCC" w14:paraId="0DC884D8" w14:textId="77777777" w:rsidTr="00231BCC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450983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AC586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19</w:t>
            </w:r>
          </w:p>
        </w:tc>
      </w:tr>
      <w:tr w:rsidR="00231BCC" w:rsidRPr="00231BCC" w14:paraId="7F80DF97" w14:textId="77777777" w:rsidTr="00231BCC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9CF9CE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231BCC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283B8A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19</w:t>
            </w:r>
          </w:p>
        </w:tc>
      </w:tr>
      <w:tr w:rsidR="00231BCC" w:rsidRPr="00231BCC" w14:paraId="4C988349" w14:textId="77777777" w:rsidTr="00231BCC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EA87C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624907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18;19;20;21</w:t>
            </w:r>
          </w:p>
        </w:tc>
      </w:tr>
    </w:tbl>
    <w:p w14:paraId="32F86176" w14:textId="044D0218" w:rsidR="00231BCC" w:rsidRDefault="00231BCC" w:rsidP="00231BCC"/>
    <w:p w14:paraId="19560526" w14:textId="264C1ED3" w:rsidR="00231BCC" w:rsidRDefault="00231BCC" w:rsidP="00231BCC">
      <w:pPr>
        <w:rPr>
          <w:b/>
          <w:bCs/>
          <w:sz w:val="24"/>
          <w:szCs w:val="24"/>
        </w:rPr>
      </w:pPr>
      <w:r w:rsidRPr="00231BCC">
        <w:rPr>
          <w:b/>
          <w:bCs/>
          <w:sz w:val="24"/>
          <w:szCs w:val="24"/>
        </w:rPr>
        <w:t>Sprint 4</w:t>
      </w:r>
    </w:p>
    <w:p w14:paraId="51475DAB" w14:textId="77777777" w:rsidR="00231BCC" w:rsidRDefault="00231BCC" w:rsidP="00231BCC">
      <w:pPr>
        <w:rPr>
          <w:b/>
          <w:bCs/>
          <w:sz w:val="24"/>
          <w:szCs w:val="24"/>
        </w:rPr>
      </w:pP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1830"/>
      </w:tblGrid>
      <w:tr w:rsidR="00231BCC" w:rsidRPr="00231BCC" w14:paraId="1B50AEFF" w14:textId="77777777" w:rsidTr="00231BCC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9559594" w14:textId="77777777" w:rsidR="00231BCC" w:rsidRPr="00231BCC" w:rsidRDefault="00231BCC" w:rsidP="00231BCC">
            <w:pPr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</w:pPr>
            <w:r w:rsidRPr="00231BC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Nome da Tarefa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3583E08" w14:textId="77777777" w:rsidR="00231BCC" w:rsidRPr="00231BCC" w:rsidRDefault="00231BCC" w:rsidP="00231BCC">
            <w:pPr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</w:pPr>
            <w:proofErr w:type="spellStart"/>
            <w:r w:rsidRPr="00231BC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Predecessors</w:t>
            </w:r>
            <w:proofErr w:type="spellEnd"/>
          </w:p>
        </w:tc>
      </w:tr>
      <w:tr w:rsidR="00231BCC" w:rsidRPr="00231BCC" w14:paraId="14346DC7" w14:textId="77777777" w:rsidTr="00231BCC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562A4F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A1B89E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25</w:t>
            </w:r>
          </w:p>
        </w:tc>
      </w:tr>
      <w:tr w:rsidR="00231BCC" w:rsidRPr="00231BCC" w14:paraId="68CBD066" w14:textId="77777777" w:rsidTr="00231BCC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642B35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231BCC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DA67C5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25</w:t>
            </w:r>
          </w:p>
        </w:tc>
      </w:tr>
      <w:tr w:rsidR="00231BCC" w:rsidRPr="00231BCC" w14:paraId="53DA7FED" w14:textId="77777777" w:rsidTr="00231BCC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6BF1B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183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3DE57C9" w14:textId="77777777" w:rsidR="00231BCC" w:rsidRPr="00231BCC" w:rsidRDefault="00231BCC" w:rsidP="00231BCC">
            <w:pPr>
              <w:rPr>
                <w:rFonts w:eastAsia="Times New Roman" w:cs="Calibri"/>
                <w:lang w:eastAsia="zh-CN"/>
              </w:rPr>
            </w:pPr>
            <w:r w:rsidRPr="00231BCC">
              <w:rPr>
                <w:rFonts w:eastAsia="Times New Roman" w:cs="Calibri"/>
                <w:color w:val="000000"/>
                <w:lang w:eastAsia="zh-CN"/>
              </w:rPr>
              <w:t>24;25;26;27</w:t>
            </w:r>
          </w:p>
        </w:tc>
      </w:tr>
    </w:tbl>
    <w:p w14:paraId="5DCC3D2F" w14:textId="77777777" w:rsidR="00231BCC" w:rsidRPr="00231BCC" w:rsidRDefault="00231BCC" w:rsidP="00231BCC">
      <w:pPr>
        <w:rPr>
          <w:b/>
          <w:bCs/>
          <w:sz w:val="24"/>
          <w:szCs w:val="24"/>
        </w:rPr>
      </w:pPr>
    </w:p>
    <w:p w14:paraId="3C93AF0F" w14:textId="59231C0F" w:rsidR="00642B7D" w:rsidRDefault="00642B7D" w:rsidP="00642B7D">
      <w:pPr>
        <w:pStyle w:val="Ttulo2"/>
      </w:pPr>
      <w:r>
        <w:t>Estimar os Recursos da Atividade</w:t>
      </w:r>
      <w:bookmarkEnd w:id="24"/>
      <w:bookmarkEnd w:id="25"/>
    </w:p>
    <w:p w14:paraId="20C67221" w14:textId="77777777" w:rsidR="00E215A2" w:rsidRPr="00E215A2" w:rsidRDefault="00E215A2" w:rsidP="00E215A2"/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1515"/>
      </w:tblGrid>
      <w:tr w:rsidR="00E215A2" w:rsidRPr="00E215A2" w14:paraId="24FC42FA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EAC6101" w14:textId="77777777" w:rsidR="00E215A2" w:rsidRPr="00E215A2" w:rsidRDefault="00E215A2" w:rsidP="00E215A2">
            <w:pPr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E215A2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Nome da Tarefa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6123EB4" w14:textId="117CF5DD" w:rsidR="00E215A2" w:rsidRPr="00E215A2" w:rsidRDefault="00E215A2" w:rsidP="00E215A2">
            <w:pPr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E215A2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Custo</w:t>
            </w:r>
          </w:p>
        </w:tc>
      </w:tr>
      <w:tr w:rsidR="00E215A2" w:rsidRPr="00E215A2" w14:paraId="30E90588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CA24483" w14:textId="77777777" w:rsidR="00E215A2" w:rsidRPr="00E215A2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Briefing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2B51AB" w14:textId="77777777" w:rsidR="00E215A2" w:rsidRPr="00E215A2" w:rsidRDefault="00E215A2" w:rsidP="00E215A2">
            <w:pPr>
              <w:jc w:val="right"/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R$ 160,00</w:t>
            </w:r>
          </w:p>
        </w:tc>
      </w:tr>
      <w:tr w:rsidR="00E215A2" w:rsidRPr="00E215A2" w14:paraId="53D22B2C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860859" w14:textId="77777777" w:rsidR="00E215A2" w:rsidRPr="00E215A2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E215A2">
              <w:rPr>
                <w:rFonts w:eastAsia="Times New Roman" w:cs="Calibri"/>
                <w:color w:val="000000"/>
                <w:lang w:eastAsia="zh-CN"/>
              </w:rPr>
              <w:t>User</w:t>
            </w:r>
            <w:proofErr w:type="spellEnd"/>
            <w:r w:rsidRPr="00E215A2">
              <w:rPr>
                <w:rFonts w:eastAsia="Times New Roman" w:cs="Calibri"/>
                <w:color w:val="000000"/>
                <w:lang w:eastAsia="zh-CN"/>
              </w:rPr>
              <w:t xml:space="preserve"> stories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FB2549" w14:textId="77777777" w:rsidR="00E215A2" w:rsidRPr="00E215A2" w:rsidRDefault="00E215A2" w:rsidP="00E215A2">
            <w:pPr>
              <w:jc w:val="right"/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R$ 80,00</w:t>
            </w:r>
          </w:p>
        </w:tc>
      </w:tr>
      <w:tr w:rsidR="00E215A2" w:rsidRPr="00E215A2" w14:paraId="2C18989A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CF2607" w14:textId="77777777" w:rsidR="00E215A2" w:rsidRPr="00E215A2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Modelagem do banco de dados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F2BBB9" w14:textId="77777777" w:rsidR="00E215A2" w:rsidRPr="00E215A2" w:rsidRDefault="00E215A2" w:rsidP="00E215A2">
            <w:pPr>
              <w:jc w:val="right"/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R$ 1.200,00</w:t>
            </w:r>
          </w:p>
        </w:tc>
      </w:tr>
      <w:tr w:rsidR="00E215A2" w:rsidRPr="00E215A2" w14:paraId="78DF72DD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6A3111B" w14:textId="77777777" w:rsidR="00E215A2" w:rsidRPr="00E215A2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E215A2">
              <w:rPr>
                <w:rFonts w:eastAsia="Times New Roman" w:cs="Calibri"/>
                <w:color w:val="000000"/>
                <w:lang w:eastAsia="zh-CN"/>
              </w:rPr>
              <w:t>Wireframes</w:t>
            </w:r>
            <w:proofErr w:type="spellEnd"/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D40562" w14:textId="77777777" w:rsidR="00E215A2" w:rsidRPr="00E215A2" w:rsidRDefault="00E215A2" w:rsidP="00E215A2">
            <w:pPr>
              <w:jc w:val="right"/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R$ 1.440,00</w:t>
            </w:r>
          </w:p>
        </w:tc>
      </w:tr>
      <w:tr w:rsidR="00E215A2" w:rsidRPr="00E215A2" w14:paraId="29CCB3AC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4688A3" w14:textId="77777777" w:rsidR="00E215A2" w:rsidRPr="00E215A2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Priorização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F4B4E6" w14:textId="77777777" w:rsidR="00E215A2" w:rsidRPr="00E215A2" w:rsidRDefault="00E215A2" w:rsidP="00E215A2">
            <w:pPr>
              <w:jc w:val="right"/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R$ 640,00</w:t>
            </w:r>
          </w:p>
        </w:tc>
      </w:tr>
      <w:tr w:rsidR="00E215A2" w:rsidRPr="00E215A2" w14:paraId="074779EA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159857" w14:textId="77777777" w:rsidR="00E215A2" w:rsidRPr="00E215A2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8206B1" w14:textId="77777777" w:rsidR="00E215A2" w:rsidRPr="00E215A2" w:rsidRDefault="00E215A2" w:rsidP="00E215A2">
            <w:pPr>
              <w:jc w:val="right"/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R$ 4.400,00</w:t>
            </w:r>
          </w:p>
        </w:tc>
      </w:tr>
      <w:tr w:rsidR="00E215A2" w:rsidRPr="00E215A2" w14:paraId="3ECE8B8F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C1CAFAB" w14:textId="77777777" w:rsidR="00E215A2" w:rsidRPr="00E215A2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E215A2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8C0CA9" w14:textId="77777777" w:rsidR="00E215A2" w:rsidRPr="00E215A2" w:rsidRDefault="00E215A2" w:rsidP="00E215A2">
            <w:pPr>
              <w:jc w:val="right"/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R$ 3.520,00</w:t>
            </w:r>
          </w:p>
        </w:tc>
      </w:tr>
      <w:tr w:rsidR="00E215A2" w:rsidRPr="00E215A2" w14:paraId="3E1E800F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CCB076" w14:textId="77777777" w:rsidR="00E215A2" w:rsidRPr="00E215A2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151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B9A6B99" w14:textId="77777777" w:rsidR="00E215A2" w:rsidRPr="00E215A2" w:rsidRDefault="00E215A2" w:rsidP="00E215A2">
            <w:pPr>
              <w:jc w:val="right"/>
              <w:rPr>
                <w:rFonts w:eastAsia="Times New Roman" w:cs="Calibri"/>
                <w:lang w:eastAsia="zh-CN"/>
              </w:rPr>
            </w:pPr>
            <w:r w:rsidRPr="00E215A2">
              <w:rPr>
                <w:rFonts w:eastAsia="Times New Roman" w:cs="Calibri"/>
                <w:color w:val="000000"/>
                <w:lang w:eastAsia="zh-CN"/>
              </w:rPr>
              <w:t>R$ 480,00</w:t>
            </w:r>
          </w:p>
        </w:tc>
      </w:tr>
    </w:tbl>
    <w:p w14:paraId="5ADA1FFF" w14:textId="668DB0BE" w:rsidR="00385546" w:rsidRDefault="00385546" w:rsidP="00642B7D"/>
    <w:p w14:paraId="64C25E22" w14:textId="0FA23AE3" w:rsidR="00B732AB" w:rsidRDefault="00B732AB" w:rsidP="00642B7D"/>
    <w:p w14:paraId="5DB9C598" w14:textId="4EEB498C" w:rsidR="00B732AB" w:rsidRDefault="00B732AB" w:rsidP="00642B7D"/>
    <w:p w14:paraId="33715833" w14:textId="760A900A" w:rsidR="00B732AB" w:rsidRDefault="00B732AB" w:rsidP="00642B7D"/>
    <w:p w14:paraId="0E44BB75" w14:textId="2277ADAC" w:rsidR="00B732AB" w:rsidRDefault="00B732AB" w:rsidP="00642B7D"/>
    <w:p w14:paraId="644E520F" w14:textId="3DB347F9" w:rsidR="00B732AB" w:rsidRDefault="00B732AB" w:rsidP="00642B7D"/>
    <w:p w14:paraId="21DCEB1C" w14:textId="1C3ACA83" w:rsidR="00B732AB" w:rsidRDefault="00B732AB" w:rsidP="00642B7D"/>
    <w:p w14:paraId="1677BB90" w14:textId="77777777" w:rsidR="00B732AB" w:rsidRDefault="00B732AB" w:rsidP="00642B7D"/>
    <w:p w14:paraId="7D0A54D2" w14:textId="77777777" w:rsidR="00642B7D" w:rsidRDefault="00642B7D" w:rsidP="00642B7D">
      <w:pPr>
        <w:pStyle w:val="Ttulo2"/>
      </w:pPr>
      <w:bookmarkStart w:id="26" w:name="_Toc353749549"/>
      <w:bookmarkStart w:id="27" w:name="_Toc404963729"/>
      <w:r>
        <w:lastRenderedPageBreak/>
        <w:t>Estimar a Duração da Atividade</w:t>
      </w:r>
      <w:bookmarkEnd w:id="26"/>
      <w:bookmarkEnd w:id="27"/>
    </w:p>
    <w:p w14:paraId="1064FEAB" w14:textId="402681EF" w:rsidR="00385546" w:rsidRPr="00C945A9" w:rsidRDefault="00385546" w:rsidP="00E470DB">
      <w:pPr>
        <w:pStyle w:val="Comments"/>
      </w:pPr>
    </w:p>
    <w:tbl>
      <w:tblPr>
        <w:tblpPr w:leftFromText="141" w:rightFromText="141" w:vertAnchor="text" w:horzAnchor="margin" w:tblpY="74"/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350"/>
        <w:gridCol w:w="1305"/>
        <w:gridCol w:w="1620"/>
        <w:gridCol w:w="1725"/>
      </w:tblGrid>
      <w:tr w:rsidR="00E215A2" w:rsidRPr="00C54528" w14:paraId="0D87E3EF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3C554F5" w14:textId="77777777" w:rsidR="00E215A2" w:rsidRPr="00B732AB" w:rsidRDefault="00E215A2" w:rsidP="00B732AB">
            <w:pPr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B732AB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  <w:t>Nome da Tarefa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459385C" w14:textId="77777777" w:rsidR="00E215A2" w:rsidRPr="00B732AB" w:rsidRDefault="00E215A2" w:rsidP="00B732AB">
            <w:pPr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B732AB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  <w:t>Duration</w:t>
            </w:r>
            <w:proofErr w:type="spellEnd"/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D3F6D8" w14:textId="77777777" w:rsidR="00E215A2" w:rsidRPr="00B732AB" w:rsidRDefault="00E215A2" w:rsidP="00B732AB">
            <w:pPr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B732AB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  <w:t>Start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7B172A5" w14:textId="77777777" w:rsidR="00E215A2" w:rsidRPr="00B732AB" w:rsidRDefault="00E215A2" w:rsidP="00B732AB">
            <w:pPr>
              <w:jc w:val="center"/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B732AB"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  <w:t>Finish</w:t>
            </w:r>
            <w:proofErr w:type="spellEnd"/>
          </w:p>
        </w:tc>
      </w:tr>
      <w:tr w:rsidR="00E215A2" w:rsidRPr="00C54528" w14:paraId="76C37C62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3FFFF2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Briefing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F4AC29F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1 </w:t>
            </w: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day</w:t>
            </w:r>
            <w:proofErr w:type="spellEnd"/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2195A8D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Mon 08/03/21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1B3B8C0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Mon 08/03/21</w:t>
            </w:r>
          </w:p>
        </w:tc>
      </w:tr>
      <w:tr w:rsidR="00E215A2" w:rsidRPr="00C54528" w14:paraId="1BEFEA38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87A540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User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stories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2DB6696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1 </w:t>
            </w: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day</w:t>
            </w:r>
            <w:proofErr w:type="spellEnd"/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5FB5644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09/03/21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295D60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09/03/21</w:t>
            </w:r>
          </w:p>
        </w:tc>
      </w:tr>
      <w:tr w:rsidR="00E215A2" w:rsidRPr="00C54528" w14:paraId="0D8BB8C3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F91E9D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Modelagem do banco de dados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1856AF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3 </w:t>
            </w: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5C255C2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Wed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10/03/21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60D9AE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11/03/21</w:t>
            </w:r>
          </w:p>
        </w:tc>
      </w:tr>
      <w:tr w:rsidR="00E215A2" w:rsidRPr="00C54528" w14:paraId="2A8DBEA5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43BCE6E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Wireframes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6B37A3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6 </w:t>
            </w: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4254B6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11/03/21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B8A48F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Mon 15/03/21</w:t>
            </w:r>
          </w:p>
        </w:tc>
      </w:tr>
      <w:tr w:rsidR="00E215A2" w:rsidRPr="00C54528" w14:paraId="1A011C69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AD7785D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Priorização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315902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2 </w:t>
            </w: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B3077AC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Sat 13/03/21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6BC213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Sun 14/03/21</w:t>
            </w:r>
          </w:p>
        </w:tc>
      </w:tr>
      <w:tr w:rsidR="00E215A2" w:rsidRPr="00C54528" w14:paraId="4D5CEF4C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7ABA2E4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94C7E3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11 </w:t>
            </w: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C53F1C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18/03/21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612E15F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25/03/21</w:t>
            </w:r>
          </w:p>
        </w:tc>
      </w:tr>
      <w:tr w:rsidR="00E215A2" w:rsidRPr="00C54528" w14:paraId="2764FFA4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552522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A7E39C2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11 </w:t>
            </w: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7A87FE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18/03/21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BFE946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25/03/21</w:t>
            </w:r>
          </w:p>
        </w:tc>
      </w:tr>
      <w:tr w:rsidR="00E215A2" w:rsidRPr="00C54528" w14:paraId="34FBEFAD" w14:textId="77777777" w:rsidTr="00E215A2">
        <w:tc>
          <w:tcPr>
            <w:tcW w:w="435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8B00EEB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130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392D21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2 </w:t>
            </w: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62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852A13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C54528">
              <w:rPr>
                <w:rFonts w:eastAsia="Times New Roman" w:cs="Calibri"/>
                <w:color w:val="000000"/>
                <w:lang w:eastAsia="zh-CN"/>
              </w:rPr>
              <w:t>Fri</w:t>
            </w:r>
            <w:proofErr w:type="spellEnd"/>
            <w:r w:rsidRPr="00C54528">
              <w:rPr>
                <w:rFonts w:eastAsia="Times New Roman" w:cs="Calibri"/>
                <w:color w:val="000000"/>
                <w:lang w:eastAsia="zh-CN"/>
              </w:rPr>
              <w:t xml:space="preserve"> 26/03/21</w:t>
            </w:r>
          </w:p>
        </w:tc>
        <w:tc>
          <w:tcPr>
            <w:tcW w:w="17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ABE1A3" w14:textId="77777777" w:rsidR="00E215A2" w:rsidRPr="00C54528" w:rsidRDefault="00E215A2" w:rsidP="00E215A2">
            <w:pPr>
              <w:rPr>
                <w:rFonts w:eastAsia="Times New Roman" w:cs="Calibri"/>
                <w:lang w:eastAsia="zh-CN"/>
              </w:rPr>
            </w:pPr>
            <w:r w:rsidRPr="00C54528">
              <w:rPr>
                <w:rFonts w:eastAsia="Times New Roman" w:cs="Calibri"/>
                <w:color w:val="000000"/>
                <w:lang w:eastAsia="zh-CN"/>
              </w:rPr>
              <w:t>Sun 28/03/21</w:t>
            </w:r>
          </w:p>
        </w:tc>
      </w:tr>
    </w:tbl>
    <w:p w14:paraId="0D8A9BB3" w14:textId="77777777" w:rsidR="00642B7D" w:rsidRDefault="00642B7D" w:rsidP="00642B7D"/>
    <w:p w14:paraId="1983D0A3" w14:textId="5F8EA369" w:rsidR="00385546" w:rsidRDefault="00385546" w:rsidP="00642B7D"/>
    <w:p w14:paraId="7E1FE927" w14:textId="29408098" w:rsidR="00757203" w:rsidRDefault="00757203" w:rsidP="00642B7D"/>
    <w:p w14:paraId="2A9211C6" w14:textId="2768AF88" w:rsidR="00757203" w:rsidRDefault="00757203" w:rsidP="00642B7D"/>
    <w:p w14:paraId="7622B5AA" w14:textId="0E287811" w:rsidR="00757203" w:rsidRDefault="00757203" w:rsidP="00642B7D"/>
    <w:p w14:paraId="4192EBE2" w14:textId="63A7809B" w:rsidR="00757203" w:rsidRDefault="00757203" w:rsidP="00642B7D"/>
    <w:p w14:paraId="2BFDB4AB" w14:textId="4890C858" w:rsidR="00757203" w:rsidRDefault="00757203" w:rsidP="00642B7D"/>
    <w:p w14:paraId="7562A9DD" w14:textId="20083727" w:rsidR="00757203" w:rsidRDefault="00757203" w:rsidP="00642B7D"/>
    <w:p w14:paraId="76389494" w14:textId="69EA0A9C" w:rsidR="00757203" w:rsidRDefault="00757203" w:rsidP="00642B7D"/>
    <w:p w14:paraId="52A5F8E8" w14:textId="77777777" w:rsidR="00757203" w:rsidRDefault="00757203" w:rsidP="00642B7D"/>
    <w:p w14:paraId="70E7AFF0" w14:textId="77777777" w:rsidR="006204BC" w:rsidRDefault="00642B7D" w:rsidP="0090448E">
      <w:pPr>
        <w:pStyle w:val="Ttulo2"/>
      </w:pPr>
      <w:bookmarkStart w:id="28" w:name="_Toc353749550"/>
      <w:bookmarkStart w:id="29" w:name="_Toc404963730"/>
      <w:r>
        <w:t>Desenvolver o</w:t>
      </w:r>
      <w:r w:rsidR="00FF4B08">
        <w:t xml:space="preserve"> </w:t>
      </w:r>
      <w:r w:rsidR="00E52B8B">
        <w:t>cronograma</w:t>
      </w:r>
      <w:bookmarkEnd w:id="28"/>
      <w:bookmarkEnd w:id="29"/>
    </w:p>
    <w:p w14:paraId="037FD1F2" w14:textId="77777777" w:rsidR="006204BC" w:rsidRDefault="006204BC" w:rsidP="006204BC"/>
    <w:p w14:paraId="59A5D507" w14:textId="1A7BFEE6" w:rsidR="006204BC" w:rsidRDefault="003A6611" w:rsidP="006204BC">
      <w:pPr>
        <w:rPr>
          <w:b/>
          <w:bCs/>
          <w:sz w:val="24"/>
          <w:szCs w:val="24"/>
        </w:rPr>
      </w:pPr>
      <w:r w:rsidRPr="003A6611">
        <w:rPr>
          <w:b/>
          <w:bCs/>
          <w:sz w:val="24"/>
          <w:szCs w:val="24"/>
        </w:rPr>
        <w:t>Sprint 1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09"/>
        <w:gridCol w:w="1134"/>
        <w:gridCol w:w="1559"/>
        <w:gridCol w:w="1701"/>
        <w:gridCol w:w="2673"/>
      </w:tblGrid>
      <w:tr w:rsidR="00530BA8" w:rsidRPr="003A6611" w14:paraId="3C5E6DF3" w14:textId="77777777" w:rsidTr="00530BA8">
        <w:tc>
          <w:tcPr>
            <w:tcW w:w="2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9C73086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Nome da Tarefa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99D5C6C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Duration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4EF699D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Start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FB35F5D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Finish</w:t>
            </w:r>
            <w:proofErr w:type="spellEnd"/>
          </w:p>
        </w:tc>
        <w:tc>
          <w:tcPr>
            <w:tcW w:w="2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F5E3685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Resource</w:t>
            </w:r>
            <w:proofErr w:type="spellEnd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 xml:space="preserve"> </w:t>
            </w: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Names</w:t>
            </w:r>
            <w:proofErr w:type="spellEnd"/>
          </w:p>
        </w:tc>
      </w:tr>
      <w:tr w:rsidR="00530BA8" w:rsidRPr="003A6611" w14:paraId="37419237" w14:textId="77777777" w:rsidTr="00530BA8">
        <w:tc>
          <w:tcPr>
            <w:tcW w:w="2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DACD0C2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Briefing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D14EE9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CD0F78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Mon 08/03/21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ED74BBB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Mon 08/03/21</w:t>
            </w:r>
          </w:p>
        </w:tc>
        <w:tc>
          <w:tcPr>
            <w:tcW w:w="2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481164F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Bidoia;Bárbara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</w:t>
            </w:r>
            <w:proofErr w:type="spellEnd"/>
          </w:p>
        </w:tc>
      </w:tr>
      <w:tr w:rsidR="00530BA8" w:rsidRPr="003A6611" w14:paraId="581B7956" w14:textId="77777777" w:rsidTr="00530BA8">
        <w:tc>
          <w:tcPr>
            <w:tcW w:w="2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99326B0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User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stories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401E8E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E107A7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09/03/21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6EF51E1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09/03/21</w:t>
            </w:r>
          </w:p>
        </w:tc>
        <w:tc>
          <w:tcPr>
            <w:tcW w:w="2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6251822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</w:t>
            </w:r>
            <w:proofErr w:type="spellEnd"/>
          </w:p>
        </w:tc>
      </w:tr>
      <w:tr w:rsidR="00530BA8" w:rsidRPr="003A6611" w14:paraId="3F6A1253" w14:textId="77777777" w:rsidTr="00530BA8">
        <w:tc>
          <w:tcPr>
            <w:tcW w:w="2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10ABFCB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Modelagem do banco de dados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46CA9A3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3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7B4925A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Wed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10/03/21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5F731E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11/03/21</w:t>
            </w:r>
          </w:p>
        </w:tc>
        <w:tc>
          <w:tcPr>
            <w:tcW w:w="2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D0195E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Port;Nicholas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Roque;Rafael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Furtado;Anna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Yukimi;Felipe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Silva</w:t>
            </w:r>
          </w:p>
        </w:tc>
      </w:tr>
      <w:tr w:rsidR="00530BA8" w:rsidRPr="003A6611" w14:paraId="117FF35C" w14:textId="77777777" w:rsidTr="00530BA8">
        <w:tc>
          <w:tcPr>
            <w:tcW w:w="2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4DD8A3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Wireframes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C7CC0ED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6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022A87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11/03/21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3263C23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Mon 15/03/21</w:t>
            </w:r>
          </w:p>
        </w:tc>
        <w:tc>
          <w:tcPr>
            <w:tcW w:w="2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DDBBF1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Bidoia;Bárbara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Port;Giovanni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Alves</w:t>
            </w:r>
          </w:p>
        </w:tc>
      </w:tr>
      <w:tr w:rsidR="00530BA8" w:rsidRPr="003A6611" w14:paraId="7D1CC251" w14:textId="77777777" w:rsidTr="00530BA8">
        <w:tc>
          <w:tcPr>
            <w:tcW w:w="2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4A7BCB4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Priorização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1FF2CA4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2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560751C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Sat 13/03/21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0796B5F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Sun 14/03/21</w:t>
            </w:r>
          </w:p>
        </w:tc>
        <w:tc>
          <w:tcPr>
            <w:tcW w:w="2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D18D7D4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Bidoia;Bárbara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Port;Nicholas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Roque;Rafael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530BA8" w:rsidRPr="003A6611" w14:paraId="2833C775" w14:textId="77777777" w:rsidTr="00530BA8">
        <w:tc>
          <w:tcPr>
            <w:tcW w:w="2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357A99E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12E68A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11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1233BAA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18/03/21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B4A214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25/03/21</w:t>
            </w:r>
          </w:p>
        </w:tc>
        <w:tc>
          <w:tcPr>
            <w:tcW w:w="2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FBAB162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Ana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Carolina;Ana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Clara;Bárbara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Furtado;Giovanni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Alves</w:t>
            </w:r>
          </w:p>
        </w:tc>
      </w:tr>
      <w:tr w:rsidR="00530BA8" w:rsidRPr="003A6611" w14:paraId="039DAA65" w14:textId="77777777" w:rsidTr="00530BA8">
        <w:tc>
          <w:tcPr>
            <w:tcW w:w="2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5779896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8259E77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11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3D0B42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18/03/21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EE59627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25/03/21</w:t>
            </w:r>
          </w:p>
        </w:tc>
        <w:tc>
          <w:tcPr>
            <w:tcW w:w="2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BE3255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Port;Felipe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Silva;Nicholas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Roque;Rafael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530BA8" w:rsidRPr="003A6611" w14:paraId="2C40AC30" w14:textId="77777777" w:rsidTr="00530BA8">
        <w:tc>
          <w:tcPr>
            <w:tcW w:w="270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9E8B0E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74971ED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2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7A462C5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Fri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26/03/21</w:t>
            </w:r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6DF8F6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Sun 28/03/21</w:t>
            </w:r>
          </w:p>
        </w:tc>
        <w:tc>
          <w:tcPr>
            <w:tcW w:w="2673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DF49D3A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Ana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Carolina;Ana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Clara;Rafael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</w:tbl>
    <w:p w14:paraId="21EE802B" w14:textId="77777777" w:rsidR="003A6611" w:rsidRPr="003A6611" w:rsidRDefault="003A6611" w:rsidP="006204BC">
      <w:pPr>
        <w:rPr>
          <w:b/>
          <w:bCs/>
          <w:sz w:val="24"/>
          <w:szCs w:val="24"/>
        </w:rPr>
      </w:pPr>
    </w:p>
    <w:p w14:paraId="0140B344" w14:textId="77777777" w:rsidR="003A6611" w:rsidRDefault="003A6611" w:rsidP="006204BC">
      <w:pPr>
        <w:rPr>
          <w:b/>
          <w:bCs/>
          <w:sz w:val="24"/>
          <w:szCs w:val="24"/>
        </w:rPr>
      </w:pPr>
    </w:p>
    <w:p w14:paraId="24E8389E" w14:textId="77777777" w:rsidR="003A6611" w:rsidRDefault="003A6611" w:rsidP="006204BC">
      <w:pPr>
        <w:rPr>
          <w:b/>
          <w:bCs/>
          <w:sz w:val="24"/>
          <w:szCs w:val="24"/>
        </w:rPr>
      </w:pPr>
    </w:p>
    <w:p w14:paraId="16EA2A95" w14:textId="77777777" w:rsidR="003A6611" w:rsidRDefault="003A6611" w:rsidP="006204BC">
      <w:pPr>
        <w:rPr>
          <w:b/>
          <w:bCs/>
          <w:sz w:val="24"/>
          <w:szCs w:val="24"/>
        </w:rPr>
      </w:pPr>
    </w:p>
    <w:p w14:paraId="5E6E54DC" w14:textId="77777777" w:rsidR="003A6611" w:rsidRDefault="003A6611" w:rsidP="006204BC">
      <w:pPr>
        <w:rPr>
          <w:b/>
          <w:bCs/>
          <w:sz w:val="24"/>
          <w:szCs w:val="24"/>
        </w:rPr>
      </w:pPr>
    </w:p>
    <w:p w14:paraId="0DAF5D8C" w14:textId="77777777" w:rsidR="003A6611" w:rsidRDefault="003A6611" w:rsidP="006204BC">
      <w:pPr>
        <w:rPr>
          <w:b/>
          <w:bCs/>
          <w:sz w:val="24"/>
          <w:szCs w:val="24"/>
        </w:rPr>
      </w:pPr>
    </w:p>
    <w:p w14:paraId="11BC1650" w14:textId="77777777" w:rsidR="003A6611" w:rsidRDefault="003A6611" w:rsidP="006204BC">
      <w:pPr>
        <w:rPr>
          <w:b/>
          <w:bCs/>
          <w:sz w:val="24"/>
          <w:szCs w:val="24"/>
        </w:rPr>
      </w:pPr>
    </w:p>
    <w:p w14:paraId="4E86C86D" w14:textId="77777777" w:rsidR="003A6611" w:rsidRDefault="003A6611" w:rsidP="006204BC">
      <w:pPr>
        <w:rPr>
          <w:b/>
          <w:bCs/>
          <w:sz w:val="24"/>
          <w:szCs w:val="24"/>
        </w:rPr>
      </w:pPr>
    </w:p>
    <w:p w14:paraId="7F9A8B49" w14:textId="77B0A3BF" w:rsidR="003A6611" w:rsidRDefault="003A6611" w:rsidP="006204BC">
      <w:pPr>
        <w:rPr>
          <w:b/>
          <w:bCs/>
          <w:sz w:val="24"/>
          <w:szCs w:val="24"/>
        </w:rPr>
      </w:pPr>
      <w:r w:rsidRPr="003A6611">
        <w:rPr>
          <w:b/>
          <w:bCs/>
          <w:sz w:val="24"/>
          <w:szCs w:val="24"/>
        </w:rPr>
        <w:lastRenderedPageBreak/>
        <w:t>Sprint 2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992"/>
        <w:gridCol w:w="1701"/>
        <w:gridCol w:w="1560"/>
        <w:gridCol w:w="3098"/>
      </w:tblGrid>
      <w:tr w:rsidR="003A6611" w:rsidRPr="003A6611" w14:paraId="37DF565A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1C922C69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Nome da Tarefa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EBE804D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Duration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D4CE0BD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Start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9569989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Finish</w:t>
            </w:r>
            <w:proofErr w:type="spellEnd"/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3A4D05AB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Resource</w:t>
            </w:r>
            <w:proofErr w:type="spellEnd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 xml:space="preserve"> </w:t>
            </w: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Names</w:t>
            </w:r>
            <w:proofErr w:type="spellEnd"/>
          </w:p>
        </w:tc>
      </w:tr>
      <w:tr w:rsidR="003A6611" w:rsidRPr="003A6611" w14:paraId="1BA951E6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007D63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Levantar novos requisitos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3D6E567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10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62B813A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Mon 29/03/21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095B9E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Fri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02/04/21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0CBC86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</w:t>
            </w:r>
            <w:proofErr w:type="spellEnd"/>
          </w:p>
        </w:tc>
      </w:tr>
      <w:tr w:rsidR="003A6611" w:rsidRPr="003A6611" w14:paraId="0BAF4DF3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9B7A9B7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Wireframes</w:t>
            </w:r>
            <w:proofErr w:type="spellEnd"/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F69E0F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12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11A715B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Mon 29/03/21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7B639B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Mon 05/04/21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EA93051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Anna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Yukimi;Bárbara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Bidoia;Giovanni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Alves;Rafael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3A6611" w:rsidRPr="003A6611" w14:paraId="55311331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4E116E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0FFA4F7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16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A68892B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06/04/21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6336FA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15/04/21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40CE24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Ana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Carolina;Ana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Clara;Bárbara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Port;Giovanni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Alves;Nicholas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Roque;Rafael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3A6611" w:rsidRPr="003A6611" w14:paraId="71D6BFB7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BA3004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FD0F4E7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16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E500787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06/04/21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F3D9610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15/04/21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8B2E3B8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Anna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Yukimi;Bárbara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Port;Felipe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Silva;Nicholas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Roque;Rafael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3A6611" w:rsidRPr="003A6611" w14:paraId="6711D8EF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85C052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992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FF8E8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2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701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6CC46F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Fri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16/04/21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AB89C3C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Sun 18/04/21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4E6F56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Ana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Carolina;Ana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Clara;Rafael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</w:tbl>
    <w:p w14:paraId="25D43E7B" w14:textId="77777777" w:rsidR="003A6611" w:rsidRPr="003A6611" w:rsidRDefault="003A6611" w:rsidP="006204BC">
      <w:pPr>
        <w:rPr>
          <w:b/>
          <w:bCs/>
          <w:sz w:val="24"/>
          <w:szCs w:val="24"/>
        </w:rPr>
      </w:pPr>
    </w:p>
    <w:p w14:paraId="25DD1556" w14:textId="0A1E5712" w:rsidR="003A6611" w:rsidRDefault="003A6611" w:rsidP="006204BC">
      <w:pPr>
        <w:rPr>
          <w:b/>
          <w:bCs/>
          <w:sz w:val="24"/>
          <w:szCs w:val="24"/>
        </w:rPr>
      </w:pPr>
      <w:r w:rsidRPr="003A6611">
        <w:rPr>
          <w:b/>
          <w:bCs/>
          <w:sz w:val="24"/>
          <w:szCs w:val="24"/>
        </w:rPr>
        <w:t>Sprint 3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134"/>
        <w:gridCol w:w="1559"/>
        <w:gridCol w:w="1560"/>
        <w:gridCol w:w="3098"/>
      </w:tblGrid>
      <w:tr w:rsidR="003A6611" w:rsidRPr="003A6611" w14:paraId="77208D35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2034765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Nome da Tarefa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52D6969A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Duration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0D5C7289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Start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EA29B0E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Finish</w:t>
            </w:r>
            <w:proofErr w:type="spellEnd"/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2F234526" w14:textId="77777777" w:rsidR="003A6611" w:rsidRPr="003A6611" w:rsidRDefault="003A6611" w:rsidP="003A6611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Resource</w:t>
            </w:r>
            <w:proofErr w:type="spellEnd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 xml:space="preserve"> </w:t>
            </w:r>
            <w:proofErr w:type="spellStart"/>
            <w:r w:rsidRPr="003A6611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Names</w:t>
            </w:r>
            <w:proofErr w:type="spellEnd"/>
          </w:p>
        </w:tc>
      </w:tr>
      <w:tr w:rsidR="003A6611" w:rsidRPr="003A6611" w14:paraId="204EC48B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D61241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Levantar novos requisitos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8725F3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9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4C7A90D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Mon 19/04/21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AD4665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Fri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23/04/21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4724F08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</w:t>
            </w:r>
            <w:proofErr w:type="spellEnd"/>
          </w:p>
        </w:tc>
      </w:tr>
      <w:tr w:rsidR="003A6611" w:rsidRPr="003A6611" w14:paraId="66B9FBC8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8D6CBC9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Wireframes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35495D8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11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F053F4F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Mon 19/04/21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75A8A40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Mon 26/04/21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7676D8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Bidoia;Bárbara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3A6611" w:rsidRPr="003A6611" w14:paraId="3E78AF48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7FD1428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2FAF69C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16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0D37B5D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27/04/21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C307D93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06/05/21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B4E1B43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Ana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Carolina;Ana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Clara;Bárbara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Port;Rafael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3A6611" w:rsidRPr="003A6611" w14:paraId="15E0DFB5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6E9441C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DE6AFAE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16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5EE60F5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27/04/21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50A5A11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06/05/21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92E0775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Port;Felipe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Silva;Giovanni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Alves;Nicholas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Roque;Rafael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3A6611" w:rsidRPr="003A6611" w14:paraId="6F2BD3D2" w14:textId="77777777" w:rsidTr="003A6611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EF2F22D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94196DD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2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45997D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Fri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14/05/21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D1E3E54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>Sun 16/05/21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C4A0843" w14:textId="77777777" w:rsidR="003A6611" w:rsidRPr="003A6611" w:rsidRDefault="003A6611" w:rsidP="003A6611">
            <w:pPr>
              <w:rPr>
                <w:rFonts w:eastAsia="Times New Roman" w:cs="Calibri"/>
                <w:lang w:eastAsia="zh-CN"/>
              </w:rPr>
            </w:pPr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Ana </w:t>
            </w:r>
            <w:proofErr w:type="spellStart"/>
            <w:proofErr w:type="gramStart"/>
            <w:r w:rsidRPr="003A6611">
              <w:rPr>
                <w:rFonts w:eastAsia="Times New Roman" w:cs="Calibri"/>
                <w:color w:val="000000"/>
                <w:lang w:eastAsia="zh-CN"/>
              </w:rPr>
              <w:t>Carolina;Ana</w:t>
            </w:r>
            <w:proofErr w:type="spellEnd"/>
            <w:proofErr w:type="gram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3A6611">
              <w:rPr>
                <w:rFonts w:eastAsia="Times New Roman" w:cs="Calibri"/>
                <w:color w:val="000000"/>
                <w:lang w:eastAsia="zh-CN"/>
              </w:rPr>
              <w:t>Clara;Rafael</w:t>
            </w:r>
            <w:proofErr w:type="spellEnd"/>
            <w:r w:rsidRPr="003A6611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</w:tbl>
    <w:p w14:paraId="48FF0AD5" w14:textId="77777777" w:rsidR="003A6611" w:rsidRPr="003A6611" w:rsidRDefault="003A6611" w:rsidP="006204BC">
      <w:pPr>
        <w:rPr>
          <w:b/>
          <w:bCs/>
          <w:sz w:val="24"/>
          <w:szCs w:val="24"/>
        </w:rPr>
      </w:pPr>
    </w:p>
    <w:p w14:paraId="51A2A342" w14:textId="3B9D3EB8" w:rsidR="003A6611" w:rsidRPr="003A6611" w:rsidRDefault="003A6611" w:rsidP="006204BC">
      <w:pPr>
        <w:rPr>
          <w:b/>
          <w:bCs/>
          <w:sz w:val="24"/>
          <w:szCs w:val="24"/>
        </w:rPr>
      </w:pPr>
      <w:r w:rsidRPr="003A6611">
        <w:rPr>
          <w:b/>
          <w:bCs/>
          <w:sz w:val="24"/>
          <w:szCs w:val="24"/>
        </w:rPr>
        <w:t>Sprint 4</w:t>
      </w:r>
    </w:p>
    <w:tbl>
      <w:tblPr>
        <w:tblW w:w="0" w:type="auto"/>
        <w:tblBorders>
          <w:top w:val="single" w:sz="4" w:space="0" w:color="B1BBCC"/>
          <w:left w:val="single" w:sz="4" w:space="0" w:color="B1BBCC"/>
          <w:bottom w:val="single" w:sz="4" w:space="0" w:color="B1BBCC"/>
          <w:right w:val="single" w:sz="4" w:space="0" w:color="B1BBCC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25"/>
        <w:gridCol w:w="1134"/>
        <w:gridCol w:w="1559"/>
        <w:gridCol w:w="1560"/>
        <w:gridCol w:w="3098"/>
      </w:tblGrid>
      <w:tr w:rsidR="000A371C" w:rsidRPr="000A371C" w14:paraId="001E75B3" w14:textId="77777777" w:rsidTr="000A371C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65CEE0AB" w14:textId="77777777" w:rsidR="000A371C" w:rsidRPr="000A371C" w:rsidRDefault="000A371C" w:rsidP="000A371C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bookmarkStart w:id="30" w:name="_Toc353749551"/>
            <w:bookmarkStart w:id="31" w:name="_Toc404963731"/>
            <w:r w:rsidRPr="000A371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Nome da Tarefa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C8DFCBA" w14:textId="77777777" w:rsidR="000A371C" w:rsidRPr="000A371C" w:rsidRDefault="000A371C" w:rsidP="000A371C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0A371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Duration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E254807" w14:textId="77777777" w:rsidR="000A371C" w:rsidRPr="000A371C" w:rsidRDefault="000A371C" w:rsidP="000A371C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r w:rsidRPr="000A371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Start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77493A49" w14:textId="77777777" w:rsidR="000A371C" w:rsidRPr="000A371C" w:rsidRDefault="000A371C" w:rsidP="000A371C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0A371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Finish</w:t>
            </w:r>
            <w:proofErr w:type="spellEnd"/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DFE3E8"/>
            <w:vAlign w:val="center"/>
            <w:hideMark/>
          </w:tcPr>
          <w:p w14:paraId="4F4E0B90" w14:textId="77777777" w:rsidR="000A371C" w:rsidRPr="000A371C" w:rsidRDefault="000A371C" w:rsidP="000A371C">
            <w:pPr>
              <w:rPr>
                <w:rFonts w:ascii="Segoe UI" w:eastAsia="Times New Roman" w:hAnsi="Segoe UI" w:cs="Segoe UI"/>
                <w:b/>
                <w:bCs/>
                <w:sz w:val="20"/>
                <w:szCs w:val="20"/>
                <w:lang w:eastAsia="zh-CN"/>
              </w:rPr>
            </w:pPr>
            <w:proofErr w:type="spellStart"/>
            <w:r w:rsidRPr="000A371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Resource</w:t>
            </w:r>
            <w:proofErr w:type="spellEnd"/>
            <w:r w:rsidRPr="000A371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 xml:space="preserve"> </w:t>
            </w:r>
            <w:proofErr w:type="spellStart"/>
            <w:r w:rsidRPr="000A371C">
              <w:rPr>
                <w:rFonts w:ascii="Segoe UI" w:eastAsia="Times New Roman" w:hAnsi="Segoe UI" w:cs="Segoe UI"/>
                <w:b/>
                <w:bCs/>
                <w:color w:val="363636"/>
                <w:sz w:val="20"/>
                <w:szCs w:val="20"/>
                <w:shd w:val="clear" w:color="auto" w:fill="DFE3E8"/>
                <w:lang w:eastAsia="zh-CN"/>
              </w:rPr>
              <w:t>Names</w:t>
            </w:r>
            <w:proofErr w:type="spellEnd"/>
          </w:p>
        </w:tc>
      </w:tr>
      <w:tr w:rsidR="000A371C" w:rsidRPr="000A371C" w14:paraId="79381997" w14:textId="77777777" w:rsidTr="000A371C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2B95F419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>Levantar novos requisitos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2C23308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10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F2C9ADD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>Mon 17/05/21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3DEBC6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Fri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21/05/21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B8ADC73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0A371C">
              <w:rPr>
                <w:rFonts w:eastAsia="Times New Roman" w:cs="Calibri"/>
                <w:color w:val="000000"/>
                <w:lang w:eastAsia="zh-CN"/>
              </w:rPr>
              <w:t>Bidoia;Bárbara</w:t>
            </w:r>
            <w:proofErr w:type="spellEnd"/>
            <w:proofErr w:type="gram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Port</w:t>
            </w:r>
            <w:proofErr w:type="spellEnd"/>
          </w:p>
        </w:tc>
      </w:tr>
      <w:tr w:rsidR="000A371C" w:rsidRPr="000A371C" w14:paraId="1B762AEF" w14:textId="77777777" w:rsidTr="000A371C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83AB2AF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Wireframes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7EE5D516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12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22CB463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>Mon 17/05/21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8111C80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>Mon 24/05/21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37F0881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0A371C">
              <w:rPr>
                <w:rFonts w:eastAsia="Times New Roman" w:cs="Calibri"/>
                <w:color w:val="000000"/>
                <w:lang w:eastAsia="zh-CN"/>
              </w:rPr>
              <w:t>Port;Rafael</w:t>
            </w:r>
            <w:proofErr w:type="spellEnd"/>
            <w:proofErr w:type="gram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0A371C" w:rsidRPr="000A371C" w14:paraId="58342987" w14:textId="77777777" w:rsidTr="000A371C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F59E626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>Desenvolvimento front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56DEF2AE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16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210E3DD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25/05/21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D026948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03/06/21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08DBA63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Ana </w:t>
            </w:r>
            <w:proofErr w:type="spellStart"/>
            <w:proofErr w:type="gramStart"/>
            <w:r w:rsidRPr="000A371C">
              <w:rPr>
                <w:rFonts w:eastAsia="Times New Roman" w:cs="Calibri"/>
                <w:color w:val="000000"/>
                <w:lang w:eastAsia="zh-CN"/>
              </w:rPr>
              <w:t>Carolina;Ana</w:t>
            </w:r>
            <w:proofErr w:type="spellEnd"/>
            <w:proofErr w:type="gram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Clara;Bárbara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Port;Nicholas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Roque;Rafael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0A371C" w:rsidRPr="000A371C" w14:paraId="46485AC6" w14:textId="77777777" w:rsidTr="000A371C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429F769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Desenvolvimento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back</w:t>
            </w:r>
            <w:proofErr w:type="spellEnd"/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39055482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16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C87BF25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Tue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25/05/21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EBC9F99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Thu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03/06/21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5436A0D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Bárbara </w:t>
            </w:r>
            <w:proofErr w:type="spellStart"/>
            <w:proofErr w:type="gramStart"/>
            <w:r w:rsidRPr="000A371C">
              <w:rPr>
                <w:rFonts w:eastAsia="Times New Roman" w:cs="Calibri"/>
                <w:color w:val="000000"/>
                <w:lang w:eastAsia="zh-CN"/>
              </w:rPr>
              <w:t>Port;Felipe</w:t>
            </w:r>
            <w:proofErr w:type="spellEnd"/>
            <w:proofErr w:type="gram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Silva;Giovanni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Alves;Nicholas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Roque;Rafael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  <w:tr w:rsidR="000A371C" w:rsidRPr="000A371C" w14:paraId="37BE0D8F" w14:textId="77777777" w:rsidTr="000A371C">
        <w:tc>
          <w:tcPr>
            <w:tcW w:w="2425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0CF46E7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>Apresentação</w:t>
            </w:r>
          </w:p>
        </w:tc>
        <w:tc>
          <w:tcPr>
            <w:tcW w:w="1134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0ADFF81E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2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days</w:t>
            </w:r>
            <w:proofErr w:type="spellEnd"/>
          </w:p>
        </w:tc>
        <w:tc>
          <w:tcPr>
            <w:tcW w:w="1559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4D3E5577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Fri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04/06/21</w:t>
            </w:r>
          </w:p>
        </w:tc>
        <w:tc>
          <w:tcPr>
            <w:tcW w:w="1560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6B618367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>Sun 06/06/21</w:t>
            </w:r>
          </w:p>
        </w:tc>
        <w:tc>
          <w:tcPr>
            <w:tcW w:w="3098" w:type="dxa"/>
            <w:tcBorders>
              <w:top w:val="single" w:sz="4" w:space="0" w:color="B1BBCC"/>
              <w:left w:val="single" w:sz="4" w:space="0" w:color="B1BBCC"/>
              <w:bottom w:val="single" w:sz="4" w:space="0" w:color="B1BBCC"/>
              <w:right w:val="single" w:sz="4" w:space="0" w:color="B1BBCC"/>
            </w:tcBorders>
            <w:shd w:val="clear" w:color="auto" w:fill="FFFFFF"/>
            <w:vAlign w:val="center"/>
            <w:hideMark/>
          </w:tcPr>
          <w:p w14:paraId="16FB0A12" w14:textId="77777777" w:rsidR="000A371C" w:rsidRPr="000A371C" w:rsidRDefault="000A371C" w:rsidP="000A371C">
            <w:pPr>
              <w:rPr>
                <w:rFonts w:eastAsia="Times New Roman" w:cs="Calibri"/>
                <w:lang w:eastAsia="zh-CN"/>
              </w:rPr>
            </w:pPr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Ana </w:t>
            </w:r>
            <w:proofErr w:type="spellStart"/>
            <w:proofErr w:type="gramStart"/>
            <w:r w:rsidRPr="000A371C">
              <w:rPr>
                <w:rFonts w:eastAsia="Times New Roman" w:cs="Calibri"/>
                <w:color w:val="000000"/>
                <w:lang w:eastAsia="zh-CN"/>
              </w:rPr>
              <w:t>Carolina;Ana</w:t>
            </w:r>
            <w:proofErr w:type="spellEnd"/>
            <w:proofErr w:type="gram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</w:t>
            </w:r>
            <w:proofErr w:type="spellStart"/>
            <w:r w:rsidRPr="000A371C">
              <w:rPr>
                <w:rFonts w:eastAsia="Times New Roman" w:cs="Calibri"/>
                <w:color w:val="000000"/>
                <w:lang w:eastAsia="zh-CN"/>
              </w:rPr>
              <w:t>Clara;Rafael</w:t>
            </w:r>
            <w:proofErr w:type="spellEnd"/>
            <w:r w:rsidRPr="000A371C">
              <w:rPr>
                <w:rFonts w:eastAsia="Times New Roman" w:cs="Calibri"/>
                <w:color w:val="000000"/>
                <w:lang w:eastAsia="zh-CN"/>
              </w:rPr>
              <w:t xml:space="preserve"> Furtado</w:t>
            </w:r>
          </w:p>
        </w:tc>
      </w:tr>
    </w:tbl>
    <w:p w14:paraId="0D87EDD0" w14:textId="77777777" w:rsidR="00E215A2" w:rsidRDefault="00E215A2" w:rsidP="00FF4B08">
      <w:pPr>
        <w:pStyle w:val="Ttulo2"/>
      </w:pPr>
    </w:p>
    <w:p w14:paraId="5BE48F0D" w14:textId="77777777" w:rsidR="00E215A2" w:rsidRPr="00E215A2" w:rsidRDefault="00E215A2" w:rsidP="00E215A2"/>
    <w:p w14:paraId="61367761" w14:textId="77777777" w:rsidR="00E215A2" w:rsidRDefault="00E215A2" w:rsidP="00FF4B08">
      <w:pPr>
        <w:pStyle w:val="Ttulo2"/>
      </w:pPr>
    </w:p>
    <w:p w14:paraId="49EA5C83" w14:textId="3FCAC6B9" w:rsidR="00FF4B08" w:rsidRDefault="00FF4B08" w:rsidP="00FF4B08">
      <w:pPr>
        <w:pStyle w:val="Ttulo2"/>
      </w:pPr>
      <w:r>
        <w:t xml:space="preserve">Controlar </w:t>
      </w:r>
      <w:r w:rsidR="00642B7D">
        <w:t xml:space="preserve">o </w:t>
      </w:r>
      <w:r w:rsidR="00E52B8B">
        <w:t>cronograma</w:t>
      </w:r>
      <w:bookmarkEnd w:id="30"/>
      <w:bookmarkEnd w:id="31"/>
    </w:p>
    <w:p w14:paraId="3EEBE7CE" w14:textId="03471501" w:rsidR="00FF4B08" w:rsidRPr="00E150E9" w:rsidRDefault="008204C8" w:rsidP="008204C8">
      <w:pPr>
        <w:rPr>
          <w:u w:val="single"/>
        </w:rPr>
      </w:pPr>
      <w:r>
        <w:rPr>
          <w:rFonts w:eastAsia="Times New Roman" w:cs="Calibri"/>
          <w:color w:val="000000"/>
          <w:lang w:eastAsia="zh-CN"/>
        </w:rPr>
        <w:t xml:space="preserve">O cronograma será verificado semanalmente, enquanto </w:t>
      </w:r>
      <w:r w:rsidR="00E150E9">
        <w:rPr>
          <w:rFonts w:eastAsia="Times New Roman" w:cs="Calibri"/>
          <w:color w:val="000000"/>
          <w:lang w:eastAsia="zh-CN"/>
        </w:rPr>
        <w:t xml:space="preserve">às revisões para alteração serão </w:t>
      </w:r>
      <w:r w:rsidR="00B732AB">
        <w:rPr>
          <w:rFonts w:eastAsia="Times New Roman" w:cs="Calibri"/>
          <w:color w:val="000000"/>
          <w:lang w:eastAsia="zh-CN"/>
        </w:rPr>
        <w:t xml:space="preserve">no mínimo </w:t>
      </w:r>
      <w:r w:rsidR="00E150E9">
        <w:rPr>
          <w:rFonts w:eastAsia="Times New Roman" w:cs="Calibri"/>
          <w:color w:val="000000"/>
          <w:lang w:eastAsia="zh-CN"/>
        </w:rPr>
        <w:t>à cada sprint.</w:t>
      </w:r>
    </w:p>
    <w:p w14:paraId="7B2897FC" w14:textId="77777777" w:rsidR="00FF4B08" w:rsidRDefault="00FF4B08" w:rsidP="00FF4B08"/>
    <w:tbl>
      <w:tblPr>
        <w:tblpPr w:leftFromText="141" w:rightFromText="141" w:vertAnchor="text" w:horzAnchor="margin" w:tblpY="54"/>
        <w:tblW w:w="910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CellMar>
          <w:left w:w="28" w:type="dxa"/>
          <w:right w:w="0" w:type="dxa"/>
        </w:tblCellMar>
        <w:tblLook w:val="0000" w:firstRow="0" w:lastRow="0" w:firstColumn="0" w:lastColumn="0" w:noHBand="0" w:noVBand="0"/>
      </w:tblPr>
      <w:tblGrid>
        <w:gridCol w:w="2438"/>
        <w:gridCol w:w="4678"/>
        <w:gridCol w:w="1984"/>
      </w:tblGrid>
      <w:tr w:rsidR="00E215A2" w:rsidRPr="00C52528" w14:paraId="2E63F003" w14:textId="77777777" w:rsidTr="00E215A2">
        <w:trPr>
          <w:trHeight w:val="377"/>
        </w:trPr>
        <w:tc>
          <w:tcPr>
            <w:tcW w:w="9100" w:type="dxa"/>
            <w:gridSpan w:val="3"/>
            <w:shd w:val="clear" w:color="auto" w:fill="DBE5F1" w:themeFill="accent1" w:themeFillTint="33"/>
            <w:vAlign w:val="center"/>
          </w:tcPr>
          <w:p w14:paraId="07C1BC5D" w14:textId="1EBDCC9D" w:rsidR="00E215A2" w:rsidRPr="00C52528" w:rsidRDefault="00E215A2" w:rsidP="00E215A2">
            <w:pPr>
              <w:jc w:val="center"/>
              <w:rPr>
                <w:b/>
              </w:rPr>
            </w:pPr>
            <w:r>
              <w:t>Aprovações</w:t>
            </w:r>
          </w:p>
        </w:tc>
      </w:tr>
      <w:tr w:rsidR="00E215A2" w:rsidRPr="00C52528" w14:paraId="49570316" w14:textId="77777777" w:rsidTr="00E215A2">
        <w:trPr>
          <w:trHeight w:val="283"/>
        </w:trPr>
        <w:tc>
          <w:tcPr>
            <w:tcW w:w="2438" w:type="dxa"/>
            <w:shd w:val="clear" w:color="auto" w:fill="DBE5F1" w:themeFill="accent1" w:themeFillTint="33"/>
            <w:vAlign w:val="center"/>
          </w:tcPr>
          <w:p w14:paraId="4AFB6DB8" w14:textId="4EDCED62" w:rsidR="00E215A2" w:rsidRPr="00C52528" w:rsidRDefault="00E215A2" w:rsidP="00E215A2">
            <w:pPr>
              <w:jc w:val="center"/>
              <w:rPr>
                <w:b/>
              </w:rPr>
            </w:pPr>
            <w:r>
              <w:t>Participante</w:t>
            </w:r>
          </w:p>
        </w:tc>
        <w:tc>
          <w:tcPr>
            <w:tcW w:w="4678" w:type="dxa"/>
            <w:shd w:val="clear" w:color="auto" w:fill="DBE5F1" w:themeFill="accent1" w:themeFillTint="33"/>
            <w:vAlign w:val="center"/>
          </w:tcPr>
          <w:p w14:paraId="2AAD0263" w14:textId="2FCAF6D9" w:rsidR="00E215A2" w:rsidRPr="00C52528" w:rsidRDefault="00E215A2" w:rsidP="00E215A2">
            <w:pPr>
              <w:jc w:val="center"/>
              <w:rPr>
                <w:b/>
              </w:rPr>
            </w:pPr>
            <w:r>
              <w:t>Participante</w:t>
            </w:r>
          </w:p>
        </w:tc>
        <w:tc>
          <w:tcPr>
            <w:tcW w:w="1984" w:type="dxa"/>
            <w:shd w:val="clear" w:color="auto" w:fill="DBE5F1" w:themeFill="accent1" w:themeFillTint="33"/>
            <w:vAlign w:val="center"/>
          </w:tcPr>
          <w:p w14:paraId="4A4161F0" w14:textId="6052E4CD" w:rsidR="00E215A2" w:rsidRPr="00C52528" w:rsidRDefault="00E215A2" w:rsidP="00E215A2">
            <w:pPr>
              <w:jc w:val="center"/>
              <w:rPr>
                <w:b/>
              </w:rPr>
            </w:pPr>
            <w:r>
              <w:t>Participante</w:t>
            </w:r>
          </w:p>
        </w:tc>
      </w:tr>
      <w:tr w:rsidR="00E215A2" w:rsidRPr="00C52528" w14:paraId="2BB0BF8A" w14:textId="77777777" w:rsidTr="00E215A2">
        <w:trPr>
          <w:trHeight w:val="340"/>
        </w:trPr>
        <w:tc>
          <w:tcPr>
            <w:tcW w:w="2438" w:type="dxa"/>
            <w:vAlign w:val="center"/>
          </w:tcPr>
          <w:p w14:paraId="2A1E4719" w14:textId="628AAA3D" w:rsidR="00E215A2" w:rsidRPr="00CE3355" w:rsidRDefault="00E215A2" w:rsidP="00E215A2">
            <w:pPr>
              <w:pStyle w:val="Tabela"/>
            </w:pPr>
            <w:r w:rsidRPr="00CE3355">
              <w:t>Patrocinador do Projeto</w:t>
            </w:r>
          </w:p>
        </w:tc>
        <w:tc>
          <w:tcPr>
            <w:tcW w:w="4678" w:type="dxa"/>
            <w:vAlign w:val="center"/>
          </w:tcPr>
          <w:p w14:paraId="669A5755" w14:textId="186CA2C0" w:rsidR="00E215A2" w:rsidRPr="00C52528" w:rsidRDefault="00E215A2" w:rsidP="00E215A2">
            <w:r w:rsidRPr="00CE3355">
              <w:t>Patrocinador do Projeto</w:t>
            </w:r>
          </w:p>
        </w:tc>
        <w:tc>
          <w:tcPr>
            <w:tcW w:w="1984" w:type="dxa"/>
            <w:vAlign w:val="center"/>
          </w:tcPr>
          <w:p w14:paraId="4A153C22" w14:textId="67207572" w:rsidR="00E215A2" w:rsidRPr="00C52528" w:rsidRDefault="00E215A2" w:rsidP="00E215A2">
            <w:r w:rsidRPr="00CE3355">
              <w:t>Patrocinador do Projeto</w:t>
            </w:r>
          </w:p>
        </w:tc>
      </w:tr>
      <w:tr w:rsidR="00E215A2" w:rsidRPr="00C52528" w14:paraId="56147058" w14:textId="77777777" w:rsidTr="00E215A2">
        <w:trPr>
          <w:trHeight w:val="340"/>
        </w:trPr>
        <w:tc>
          <w:tcPr>
            <w:tcW w:w="2438" w:type="dxa"/>
            <w:vAlign w:val="center"/>
          </w:tcPr>
          <w:p w14:paraId="36B0ED25" w14:textId="4F2D1779" w:rsidR="00E215A2" w:rsidRPr="00CE3355" w:rsidRDefault="00E215A2" w:rsidP="00E215A2">
            <w:pPr>
              <w:pStyle w:val="Tabela"/>
            </w:pPr>
            <w:r>
              <w:t>Gerente do Projeto</w:t>
            </w:r>
          </w:p>
        </w:tc>
        <w:tc>
          <w:tcPr>
            <w:tcW w:w="4678" w:type="dxa"/>
            <w:vAlign w:val="center"/>
          </w:tcPr>
          <w:p w14:paraId="3C868061" w14:textId="1AAC50E8" w:rsidR="00E215A2" w:rsidRPr="00C52528" w:rsidRDefault="00E215A2" w:rsidP="00E215A2">
            <w:r>
              <w:t>Gerente do Projeto</w:t>
            </w:r>
          </w:p>
        </w:tc>
        <w:tc>
          <w:tcPr>
            <w:tcW w:w="1984" w:type="dxa"/>
            <w:vAlign w:val="center"/>
          </w:tcPr>
          <w:p w14:paraId="0EF7DE36" w14:textId="6346829C" w:rsidR="00E215A2" w:rsidRPr="00C52528" w:rsidRDefault="00E215A2" w:rsidP="00E215A2">
            <w:r>
              <w:t>Gerente do Projeto</w:t>
            </w:r>
          </w:p>
        </w:tc>
      </w:tr>
    </w:tbl>
    <w:p w14:paraId="5F5B89B1" w14:textId="77777777" w:rsidR="00FF4B08" w:rsidRDefault="00FF4B08" w:rsidP="00FF4B08"/>
    <w:p w14:paraId="55BE41E9" w14:textId="77777777" w:rsidR="008843C9" w:rsidRDefault="008843C9" w:rsidP="003D377B"/>
    <w:p w14:paraId="7EE1490A" w14:textId="77777777" w:rsidR="008843C9" w:rsidRDefault="008843C9" w:rsidP="003D377B"/>
    <w:sectPr w:rsidR="008843C9" w:rsidSect="00461B02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570D6B" w14:textId="77777777" w:rsidR="00802651" w:rsidRDefault="00802651" w:rsidP="005E1593">
      <w:r>
        <w:separator/>
      </w:r>
    </w:p>
  </w:endnote>
  <w:endnote w:type="continuationSeparator" w:id="0">
    <w:p w14:paraId="3F1F5517" w14:textId="77777777" w:rsidR="00802651" w:rsidRDefault="00802651" w:rsidP="005E15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9677" w:type="dxa"/>
      <w:jc w:val="center"/>
      <w:tblBorders>
        <w:top w:val="single" w:sz="4" w:space="0" w:color="auto"/>
      </w:tblBorders>
      <w:tblLook w:val="01E0" w:firstRow="1" w:lastRow="1" w:firstColumn="1" w:lastColumn="1" w:noHBand="0" w:noVBand="0"/>
    </w:tblPr>
    <w:tblGrid>
      <w:gridCol w:w="4375"/>
      <w:gridCol w:w="5302"/>
    </w:tblGrid>
    <w:tr w:rsidR="00DF7148" w:rsidRPr="006419CA" w14:paraId="0996E2FB" w14:textId="77777777" w:rsidTr="001837BA">
      <w:trPr>
        <w:jc w:val="center"/>
      </w:trPr>
      <w:tc>
        <w:tcPr>
          <w:tcW w:w="4375" w:type="dxa"/>
          <w:vAlign w:val="center"/>
        </w:tcPr>
        <w:p w14:paraId="6A250C71" w14:textId="77777777" w:rsidR="00DF7148" w:rsidRPr="006419CA" w:rsidRDefault="00DF7148" w:rsidP="001837BA">
          <w:pPr>
            <w:pStyle w:val="Rodap"/>
            <w:spacing w:before="120" w:after="120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FILENAME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430D02">
            <w:rPr>
              <w:noProof/>
              <w:color w:val="244061" w:themeColor="accent1" w:themeShade="80"/>
            </w:rPr>
            <w:t>Plano de gerenciamento do cronograma.docx</w:t>
          </w:r>
          <w:r w:rsidRPr="006419CA">
            <w:rPr>
              <w:color w:val="244061" w:themeColor="accent1" w:themeShade="80"/>
            </w:rPr>
            <w:fldChar w:fldCharType="end"/>
          </w:r>
        </w:p>
      </w:tc>
      <w:tc>
        <w:tcPr>
          <w:tcW w:w="5302" w:type="dxa"/>
          <w:vAlign w:val="center"/>
        </w:tcPr>
        <w:p w14:paraId="2A5B3F44" w14:textId="77777777" w:rsidR="00DF7148" w:rsidRPr="006419CA" w:rsidRDefault="00DF7148" w:rsidP="001837B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r w:rsidRPr="006419CA">
            <w:rPr>
              <w:color w:val="244061" w:themeColor="accent1" w:themeShade="80"/>
            </w:rPr>
            <w:t xml:space="preserve">Página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PAGE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1</w:t>
          </w:r>
          <w:r w:rsidRPr="006419CA">
            <w:rPr>
              <w:color w:val="244061" w:themeColor="accent1" w:themeShade="80"/>
            </w:rPr>
            <w:fldChar w:fldCharType="end"/>
          </w:r>
          <w:r w:rsidRPr="006419CA">
            <w:rPr>
              <w:color w:val="244061" w:themeColor="accent1" w:themeShade="80"/>
            </w:rPr>
            <w:t xml:space="preserve"> de </w:t>
          </w:r>
          <w:r w:rsidRPr="006419CA">
            <w:rPr>
              <w:color w:val="244061" w:themeColor="accent1" w:themeShade="80"/>
            </w:rPr>
            <w:fldChar w:fldCharType="begin"/>
          </w:r>
          <w:r w:rsidRPr="006419CA">
            <w:rPr>
              <w:color w:val="244061" w:themeColor="accent1" w:themeShade="80"/>
            </w:rPr>
            <w:instrText xml:space="preserve"> NUMPAGES </w:instrText>
          </w:r>
          <w:r w:rsidRPr="006419CA">
            <w:rPr>
              <w:color w:val="244061" w:themeColor="accent1" w:themeShade="80"/>
            </w:rPr>
            <w:fldChar w:fldCharType="separate"/>
          </w:r>
          <w:r w:rsidR="00E470DB">
            <w:rPr>
              <w:noProof/>
              <w:color w:val="244061" w:themeColor="accent1" w:themeShade="80"/>
            </w:rPr>
            <w:t>4</w:t>
          </w:r>
          <w:r w:rsidRPr="006419CA">
            <w:rPr>
              <w:color w:val="244061" w:themeColor="accent1" w:themeShade="80"/>
            </w:rPr>
            <w:fldChar w:fldCharType="end"/>
          </w:r>
          <w:r w:rsidR="001837BA" w:rsidRPr="006419CA">
            <w:rPr>
              <w:color w:val="244061" w:themeColor="accent1" w:themeShade="80"/>
            </w:rPr>
            <w:t xml:space="preserve"> </w:t>
          </w:r>
        </w:p>
      </w:tc>
    </w:tr>
    <w:tr w:rsidR="001837BA" w:rsidRPr="006419CA" w14:paraId="6C3D4AB9" w14:textId="77777777" w:rsidTr="001837BA">
      <w:trPr>
        <w:jc w:val="center"/>
      </w:trPr>
      <w:sdt>
        <w:sdtPr>
          <w:rPr>
            <w:color w:val="244061" w:themeColor="accent1" w:themeShade="80"/>
          </w:rPr>
          <w:alias w:val="Company"/>
          <w:tag w:val=""/>
          <w:id w:val="-1584901362"/>
          <w:placeholder>
            <w:docPart w:val="14CE3C296FE54BA0900CECF82828F87B"/>
          </w:placeholder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tc>
            <w:tcPr>
              <w:tcW w:w="4375" w:type="dxa"/>
              <w:vAlign w:val="center"/>
            </w:tcPr>
            <w:p w14:paraId="7C8E7166" w14:textId="77777777" w:rsidR="001837BA" w:rsidRPr="006419CA" w:rsidRDefault="001837BA" w:rsidP="004E1C7A">
              <w:pPr>
                <w:pStyle w:val="Rodap"/>
                <w:spacing w:before="120" w:after="120"/>
                <w:rPr>
                  <w:color w:val="244061" w:themeColor="accent1" w:themeShade="80"/>
                </w:rPr>
              </w:pPr>
              <w:r>
                <w:rPr>
                  <w:color w:val="244061" w:themeColor="accent1" w:themeShade="80"/>
                </w:rPr>
                <w:t>PMO Escritório de Projetos</w:t>
              </w:r>
            </w:p>
          </w:tc>
        </w:sdtContent>
      </w:sdt>
      <w:tc>
        <w:tcPr>
          <w:tcW w:w="5302" w:type="dxa"/>
          <w:vAlign w:val="center"/>
        </w:tcPr>
        <w:p w14:paraId="7FA15B6C" w14:textId="77777777" w:rsidR="001837BA" w:rsidRPr="006419CA" w:rsidRDefault="00802651" w:rsidP="004E1C7A">
          <w:pPr>
            <w:pStyle w:val="Rodap"/>
            <w:spacing w:before="120" w:after="120"/>
            <w:jc w:val="right"/>
            <w:rPr>
              <w:color w:val="244061" w:themeColor="accent1" w:themeShade="80"/>
            </w:rPr>
          </w:pPr>
          <w:hyperlink r:id="rId1" w:history="1">
            <w:r w:rsidR="001837BA">
              <w:rPr>
                <w:rStyle w:val="Hyperlink"/>
              </w:rPr>
              <w:t>http://escritoriodeprojetos.com.br</w:t>
            </w:r>
          </w:hyperlink>
        </w:p>
      </w:tc>
    </w:tr>
  </w:tbl>
  <w:p w14:paraId="06688B3B" w14:textId="77777777" w:rsidR="00DF7148" w:rsidRPr="006419CA" w:rsidRDefault="00DF7148" w:rsidP="006419CA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4AE98A1" w14:textId="77777777" w:rsidR="00802651" w:rsidRDefault="00802651" w:rsidP="005E1593">
      <w:r>
        <w:separator/>
      </w:r>
    </w:p>
  </w:footnote>
  <w:footnote w:type="continuationSeparator" w:id="0">
    <w:p w14:paraId="0AF82B7B" w14:textId="77777777" w:rsidR="00802651" w:rsidRDefault="00802651" w:rsidP="005E15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elacomgrade"/>
      <w:tblW w:w="8448" w:type="dxa"/>
      <w:jc w:val="center"/>
      <w:tblLayout w:type="fixed"/>
      <w:tblLook w:val="01E0" w:firstRow="1" w:lastRow="1" w:firstColumn="1" w:lastColumn="1" w:noHBand="0" w:noVBand="0"/>
    </w:tblPr>
    <w:tblGrid>
      <w:gridCol w:w="6492"/>
      <w:gridCol w:w="1956"/>
    </w:tblGrid>
    <w:tr w:rsidR="001837BA" w:rsidRPr="00AD691F" w14:paraId="2A0595CE" w14:textId="77777777" w:rsidTr="001837BA">
      <w:trPr>
        <w:trHeight w:val="567"/>
        <w:jc w:val="center"/>
      </w:trPr>
      <w:tc>
        <w:tcPr>
          <w:tcW w:w="6492" w:type="dxa"/>
          <w:vAlign w:val="center"/>
        </w:tcPr>
        <w:p w14:paraId="1A3120B8" w14:textId="77777777" w:rsidR="001837BA" w:rsidRPr="00E470DB" w:rsidRDefault="001837BA" w:rsidP="005E1593">
          <w:pPr>
            <w:pStyle w:val="Cabealho"/>
            <w:rPr>
              <w:sz w:val="22"/>
            </w:rPr>
          </w:pPr>
          <w:r w:rsidRPr="00E470DB">
            <w:fldChar w:fldCharType="begin"/>
          </w:r>
          <w:r w:rsidRPr="00E470DB">
            <w:rPr>
              <w:sz w:val="22"/>
            </w:rPr>
            <w:instrText xml:space="preserve"> TITLE   \* MERGEFORMAT </w:instrText>
          </w:r>
          <w:r w:rsidRPr="00E470DB">
            <w:fldChar w:fldCharType="separate"/>
          </w:r>
          <w:r w:rsidRPr="00E470DB">
            <w:rPr>
              <w:sz w:val="22"/>
            </w:rPr>
            <w:t>Plano de Gerenciamento do cronograma</w:t>
          </w:r>
          <w:r w:rsidRPr="00E470DB">
            <w:fldChar w:fldCharType="end"/>
          </w:r>
        </w:p>
      </w:tc>
      <w:tc>
        <w:tcPr>
          <w:tcW w:w="1956" w:type="dxa"/>
          <w:vMerge w:val="restart"/>
          <w:vAlign w:val="center"/>
        </w:tcPr>
        <w:p w14:paraId="69C0F1B5" w14:textId="77777777" w:rsidR="001837BA" w:rsidRPr="00AD691F" w:rsidRDefault="00E470DB" w:rsidP="00E470DB">
          <w:pPr>
            <w:pStyle w:val="Comments"/>
          </w:pPr>
          <w:r>
            <w:rPr>
              <w:noProof/>
            </w:rPr>
            <w:drawing>
              <wp:inline distT="0" distB="0" distL="0" distR="0" wp14:anchorId="59100AE5" wp14:editId="577EC6A9">
                <wp:extent cx="1104900" cy="483870"/>
                <wp:effectExtent l="0" t="0" r="0" b="0"/>
                <wp:docPr id="1" name="Picture 1">
                  <a:hlinkClick xmlns:a="http://schemas.openxmlformats.org/drawingml/2006/main" r:id="rId1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PMO-medio-80.jpg"/>
                        <pic:cNvPicPr/>
                      </pic:nvPicPr>
                      <pic:blipFill>
                        <a:blip r:embed="rId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104900" cy="48387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R="001837BA" w:rsidRPr="00A10908" w14:paraId="263B35BB" w14:textId="77777777" w:rsidTr="001837BA">
      <w:trPr>
        <w:trHeight w:val="567"/>
        <w:jc w:val="center"/>
      </w:trPr>
      <w:tc>
        <w:tcPr>
          <w:tcW w:w="6492" w:type="dxa"/>
          <w:vAlign w:val="center"/>
        </w:tcPr>
        <w:p w14:paraId="3350CCA3" w14:textId="0B9052B7" w:rsidR="000C79EB" w:rsidRPr="000C79EB" w:rsidRDefault="000C79EB" w:rsidP="004E1C7A">
          <w:pPr>
            <w:pStyle w:val="Cabealho"/>
            <w:rPr>
              <w:rFonts w:ascii="Bahnschrift" w:hAnsi="Bahnschrift"/>
            </w:rPr>
          </w:pPr>
          <w:r w:rsidRPr="000C79EB">
            <w:rPr>
              <w:rFonts w:ascii="Bahnschrift" w:hAnsi="Bahnschrift"/>
              <w:sz w:val="28"/>
              <w:szCs w:val="28"/>
            </w:rPr>
            <w:t xml:space="preserve">Skill </w:t>
          </w:r>
          <w:proofErr w:type="spellStart"/>
          <w:r w:rsidRPr="000C79EB">
            <w:rPr>
              <w:rFonts w:ascii="Bahnschrift" w:hAnsi="Bahnschrift"/>
              <w:sz w:val="28"/>
              <w:szCs w:val="28"/>
            </w:rPr>
            <w:t>Share</w:t>
          </w:r>
          <w:proofErr w:type="spellEnd"/>
        </w:p>
      </w:tc>
      <w:tc>
        <w:tcPr>
          <w:tcW w:w="1956" w:type="dxa"/>
          <w:vMerge/>
          <w:vAlign w:val="center"/>
        </w:tcPr>
        <w:p w14:paraId="3DC76A06" w14:textId="4130E364" w:rsidR="001837BA" w:rsidRPr="00A10908" w:rsidRDefault="001837BA" w:rsidP="004E1C7A">
          <w:pPr>
            <w:pStyle w:val="Cabealho"/>
            <w:rPr>
              <w:b/>
            </w:rPr>
          </w:pPr>
        </w:p>
      </w:tc>
    </w:tr>
  </w:tbl>
  <w:p w14:paraId="488920B3" w14:textId="77777777" w:rsidR="00DF7148" w:rsidRDefault="00DF7148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attachedTemplate r:id="rId1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94AEC"/>
    <w:rsid w:val="00023D8B"/>
    <w:rsid w:val="00072427"/>
    <w:rsid w:val="00081D5D"/>
    <w:rsid w:val="000843A7"/>
    <w:rsid w:val="00087A16"/>
    <w:rsid w:val="000A371C"/>
    <w:rsid w:val="000B3E4E"/>
    <w:rsid w:val="000C79EB"/>
    <w:rsid w:val="000E2853"/>
    <w:rsid w:val="0010655C"/>
    <w:rsid w:val="00117475"/>
    <w:rsid w:val="001449CF"/>
    <w:rsid w:val="00154400"/>
    <w:rsid w:val="001837BA"/>
    <w:rsid w:val="001B047A"/>
    <w:rsid w:val="001D497F"/>
    <w:rsid w:val="001E175E"/>
    <w:rsid w:val="001E2252"/>
    <w:rsid w:val="001F3D30"/>
    <w:rsid w:val="00231BCC"/>
    <w:rsid w:val="002454E7"/>
    <w:rsid w:val="00252E66"/>
    <w:rsid w:val="00274187"/>
    <w:rsid w:val="002A5845"/>
    <w:rsid w:val="002B0740"/>
    <w:rsid w:val="002D2EEC"/>
    <w:rsid w:val="002D3416"/>
    <w:rsid w:val="00313422"/>
    <w:rsid w:val="00331443"/>
    <w:rsid w:val="00341B09"/>
    <w:rsid w:val="0034544C"/>
    <w:rsid w:val="003466B1"/>
    <w:rsid w:val="00362AEA"/>
    <w:rsid w:val="00366AE1"/>
    <w:rsid w:val="003812E2"/>
    <w:rsid w:val="00385546"/>
    <w:rsid w:val="003A0A40"/>
    <w:rsid w:val="003A6611"/>
    <w:rsid w:val="003D377B"/>
    <w:rsid w:val="003D383E"/>
    <w:rsid w:val="003D5F32"/>
    <w:rsid w:val="0042609D"/>
    <w:rsid w:val="00430D02"/>
    <w:rsid w:val="00434AC9"/>
    <w:rsid w:val="004440B3"/>
    <w:rsid w:val="00454D15"/>
    <w:rsid w:val="00461B02"/>
    <w:rsid w:val="004A0746"/>
    <w:rsid w:val="004A35A5"/>
    <w:rsid w:val="004B2855"/>
    <w:rsid w:val="004B60F1"/>
    <w:rsid w:val="004D0E4D"/>
    <w:rsid w:val="00514F50"/>
    <w:rsid w:val="005165BF"/>
    <w:rsid w:val="00530BA8"/>
    <w:rsid w:val="00537ED9"/>
    <w:rsid w:val="005468F6"/>
    <w:rsid w:val="00546A3D"/>
    <w:rsid w:val="005546E1"/>
    <w:rsid w:val="0055540E"/>
    <w:rsid w:val="00577C82"/>
    <w:rsid w:val="00583F46"/>
    <w:rsid w:val="00585B52"/>
    <w:rsid w:val="00591B39"/>
    <w:rsid w:val="005B3679"/>
    <w:rsid w:val="005D0F34"/>
    <w:rsid w:val="005E1593"/>
    <w:rsid w:val="005F487B"/>
    <w:rsid w:val="00603ACD"/>
    <w:rsid w:val="006040FA"/>
    <w:rsid w:val="006149E5"/>
    <w:rsid w:val="006204BC"/>
    <w:rsid w:val="006269B0"/>
    <w:rsid w:val="006419CA"/>
    <w:rsid w:val="00642B7D"/>
    <w:rsid w:val="00661861"/>
    <w:rsid w:val="00663704"/>
    <w:rsid w:val="006A233C"/>
    <w:rsid w:val="006F3B85"/>
    <w:rsid w:val="006F4B9E"/>
    <w:rsid w:val="007407A3"/>
    <w:rsid w:val="00743E89"/>
    <w:rsid w:val="00757203"/>
    <w:rsid w:val="00790628"/>
    <w:rsid w:val="00794AEC"/>
    <w:rsid w:val="007A054B"/>
    <w:rsid w:val="007B6CC4"/>
    <w:rsid w:val="00802651"/>
    <w:rsid w:val="00806489"/>
    <w:rsid w:val="0080697D"/>
    <w:rsid w:val="008204C8"/>
    <w:rsid w:val="0082721B"/>
    <w:rsid w:val="00842903"/>
    <w:rsid w:val="00844441"/>
    <w:rsid w:val="00854796"/>
    <w:rsid w:val="00871E89"/>
    <w:rsid w:val="008843C9"/>
    <w:rsid w:val="00890F71"/>
    <w:rsid w:val="00895CF7"/>
    <w:rsid w:val="008C2C80"/>
    <w:rsid w:val="008D3228"/>
    <w:rsid w:val="0090448E"/>
    <w:rsid w:val="009162ED"/>
    <w:rsid w:val="00922BC4"/>
    <w:rsid w:val="00931FB5"/>
    <w:rsid w:val="00980543"/>
    <w:rsid w:val="009E7715"/>
    <w:rsid w:val="00A44190"/>
    <w:rsid w:val="00AE1992"/>
    <w:rsid w:val="00AF15FC"/>
    <w:rsid w:val="00B32719"/>
    <w:rsid w:val="00B37F64"/>
    <w:rsid w:val="00B718FC"/>
    <w:rsid w:val="00B732AB"/>
    <w:rsid w:val="00B91A32"/>
    <w:rsid w:val="00C02723"/>
    <w:rsid w:val="00C24C54"/>
    <w:rsid w:val="00C52528"/>
    <w:rsid w:val="00C54528"/>
    <w:rsid w:val="00C82DA6"/>
    <w:rsid w:val="00C873B9"/>
    <w:rsid w:val="00C945A9"/>
    <w:rsid w:val="00CB4754"/>
    <w:rsid w:val="00CB7149"/>
    <w:rsid w:val="00CE2B3B"/>
    <w:rsid w:val="00D078A2"/>
    <w:rsid w:val="00D115A4"/>
    <w:rsid w:val="00D37957"/>
    <w:rsid w:val="00D45E45"/>
    <w:rsid w:val="00D47A40"/>
    <w:rsid w:val="00D8025E"/>
    <w:rsid w:val="00D9143E"/>
    <w:rsid w:val="00D966E1"/>
    <w:rsid w:val="00DA2E20"/>
    <w:rsid w:val="00DA3916"/>
    <w:rsid w:val="00DD4CCB"/>
    <w:rsid w:val="00DF7148"/>
    <w:rsid w:val="00E00A9C"/>
    <w:rsid w:val="00E150E9"/>
    <w:rsid w:val="00E215A2"/>
    <w:rsid w:val="00E340DA"/>
    <w:rsid w:val="00E34C15"/>
    <w:rsid w:val="00E470DB"/>
    <w:rsid w:val="00E52B8B"/>
    <w:rsid w:val="00EB6F43"/>
    <w:rsid w:val="00F169E1"/>
    <w:rsid w:val="00F96433"/>
    <w:rsid w:val="00FB5A09"/>
    <w:rsid w:val="00FC2077"/>
    <w:rsid w:val="00FD0DE3"/>
    <w:rsid w:val="00FE2003"/>
    <w:rsid w:val="00FF376A"/>
    <w:rsid w:val="00FF3F33"/>
    <w:rsid w:val="00FF4B08"/>
    <w:rsid w:val="00FF6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9594773"/>
  <w15:docId w15:val="{53846E87-69AE-4453-AC29-F0AB448118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470DB"/>
    <w:pPr>
      <w:spacing w:after="0" w:line="240" w:lineRule="auto"/>
    </w:pPr>
    <w:rPr>
      <w:rFonts w:ascii="Calibri" w:hAnsi="Calibri"/>
    </w:rPr>
  </w:style>
  <w:style w:type="paragraph" w:styleId="Ttulo1">
    <w:name w:val="heading 1"/>
    <w:basedOn w:val="Normal"/>
    <w:next w:val="Normal"/>
    <w:link w:val="Ttulo1Char"/>
    <w:uiPriority w:val="9"/>
    <w:qFormat/>
    <w:rsid w:val="00980543"/>
    <w:pPr>
      <w:keepNext/>
      <w:keepLines/>
      <w:spacing w:before="12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5546E1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4B60F1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E1593"/>
  </w:style>
  <w:style w:type="paragraph" w:styleId="Rodap">
    <w:name w:val="footer"/>
    <w:basedOn w:val="Normal"/>
    <w:link w:val="RodapChar"/>
    <w:unhideWhenUsed/>
    <w:rsid w:val="005E159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E1593"/>
  </w:style>
  <w:style w:type="paragraph" w:customStyle="1" w:styleId="Descrio">
    <w:name w:val="Descrição"/>
    <w:basedOn w:val="Cabealho"/>
    <w:rsid w:val="005E1593"/>
    <w:pPr>
      <w:tabs>
        <w:tab w:val="clear" w:pos="4252"/>
        <w:tab w:val="clear" w:pos="8504"/>
        <w:tab w:val="center" w:pos="4320"/>
        <w:tab w:val="right" w:pos="8640"/>
      </w:tabs>
    </w:pPr>
    <w:rPr>
      <w:rFonts w:eastAsia="Times" w:cs="Times New Roman"/>
      <w:sz w:val="16"/>
      <w:szCs w:val="20"/>
      <w:lang w:val="en-US" w:eastAsia="pt-BR"/>
    </w:rPr>
  </w:style>
  <w:style w:type="table" w:styleId="Tabelacomgrade">
    <w:name w:val="Table Grid"/>
    <w:basedOn w:val="Tabelanormal"/>
    <w:rsid w:val="005E1593"/>
    <w:pPr>
      <w:spacing w:after="240" w:line="240" w:lineRule="auto"/>
      <w:jc w:val="both"/>
    </w:pPr>
    <w:rPr>
      <w:rFonts w:ascii="Times" w:eastAsia="Times" w:hAnsi="Times" w:cs="Times New Roman"/>
      <w:sz w:val="20"/>
      <w:szCs w:val="20"/>
      <w:lang w:eastAsia="pt-B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5E159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5E1593"/>
    <w:rPr>
      <w:rFonts w:ascii="Tahoma" w:hAnsi="Tahoma" w:cs="Tahoma"/>
      <w:sz w:val="16"/>
      <w:szCs w:val="16"/>
    </w:rPr>
  </w:style>
  <w:style w:type="character" w:customStyle="1" w:styleId="Ttulo1Char">
    <w:name w:val="Título 1 Char"/>
    <w:basedOn w:val="Fontepargpadro"/>
    <w:link w:val="Ttulo1"/>
    <w:uiPriority w:val="9"/>
    <w:rsid w:val="0098054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u w:val="single"/>
    </w:rPr>
  </w:style>
  <w:style w:type="paragraph" w:customStyle="1" w:styleId="Tabela">
    <w:name w:val="Tabela"/>
    <w:basedOn w:val="Normal"/>
    <w:rsid w:val="008843C9"/>
    <w:rPr>
      <w:rFonts w:eastAsia="Times" w:cs="Times New Roman"/>
      <w:szCs w:val="1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4B60F1"/>
    <w:rPr>
      <w:rFonts w:asciiTheme="majorHAnsi" w:eastAsiaTheme="majorEastAsia" w:hAnsiTheme="majorHAnsi" w:cstheme="majorBidi"/>
      <w:b/>
      <w:bCs/>
      <w:color w:val="365F91" w:themeColor="accent1" w:themeShade="BF"/>
      <w:sz w:val="28"/>
    </w:rPr>
  </w:style>
  <w:style w:type="character" w:customStyle="1" w:styleId="Ttulo2Char">
    <w:name w:val="Título 2 Char"/>
    <w:basedOn w:val="Fontepargpadro"/>
    <w:link w:val="Ttulo2"/>
    <w:uiPriority w:val="9"/>
    <w:rsid w:val="005546E1"/>
    <w:rPr>
      <w:rFonts w:asciiTheme="majorHAnsi" w:eastAsiaTheme="majorEastAsia" w:hAnsiTheme="majorHAnsi" w:cstheme="majorBidi"/>
      <w:b/>
      <w:bCs/>
      <w:color w:val="244061" w:themeColor="accent1" w:themeShade="80"/>
      <w:sz w:val="28"/>
      <w:szCs w:val="26"/>
    </w:rPr>
  </w:style>
  <w:style w:type="paragraph" w:styleId="Sumrio1">
    <w:name w:val="toc 1"/>
    <w:basedOn w:val="Normal"/>
    <w:next w:val="Normal"/>
    <w:autoRedefine/>
    <w:uiPriority w:val="39"/>
    <w:rsid w:val="00DF7148"/>
    <w:pPr>
      <w:spacing w:before="120" w:after="120"/>
    </w:pPr>
    <w:rPr>
      <w:rFonts w:ascii="Times New Roman" w:eastAsia="Times New Roman" w:hAnsi="Times New Roman" w:cs="Times New Roman"/>
      <w:b/>
      <w:bCs/>
      <w:caps/>
      <w:sz w:val="24"/>
      <w:szCs w:val="24"/>
      <w:lang w:val="en-US"/>
    </w:rPr>
  </w:style>
  <w:style w:type="paragraph" w:styleId="Sumrio2">
    <w:name w:val="toc 2"/>
    <w:basedOn w:val="Normal"/>
    <w:next w:val="Normal"/>
    <w:autoRedefine/>
    <w:uiPriority w:val="39"/>
    <w:rsid w:val="00DF7148"/>
    <w:pPr>
      <w:ind w:left="240"/>
    </w:pPr>
    <w:rPr>
      <w:rFonts w:ascii="Times New Roman" w:eastAsia="Times New Roman" w:hAnsi="Times New Roman" w:cs="Times New Roman"/>
      <w:smallCaps/>
      <w:sz w:val="24"/>
      <w:szCs w:val="24"/>
      <w:lang w:val="en-US"/>
    </w:rPr>
  </w:style>
  <w:style w:type="character" w:styleId="Hyperlink">
    <w:name w:val="Hyperlink"/>
    <w:basedOn w:val="Fontepargpadro"/>
    <w:uiPriority w:val="99"/>
    <w:rsid w:val="00DF7148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8C2C8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837BA"/>
    <w:rPr>
      <w:color w:val="808080"/>
    </w:rPr>
  </w:style>
  <w:style w:type="paragraph" w:customStyle="1" w:styleId="Comments">
    <w:name w:val="Comments"/>
    <w:basedOn w:val="Descrio"/>
    <w:link w:val="CommentsChar"/>
    <w:autoRedefine/>
    <w:qFormat/>
    <w:rsid w:val="00E470DB"/>
    <w:rPr>
      <w:rFonts w:asciiTheme="minorHAnsi" w:hAnsiTheme="minorHAnsi"/>
      <w:lang w:val="pt-BR"/>
    </w:rPr>
  </w:style>
  <w:style w:type="character" w:customStyle="1" w:styleId="CommentsChar">
    <w:name w:val="Comments Char"/>
    <w:basedOn w:val="Fontepargpadro"/>
    <w:link w:val="Comments"/>
    <w:rsid w:val="00E470DB"/>
    <w:rPr>
      <w:rFonts w:eastAsia="Times" w:cs="Times New Roman"/>
      <w:sz w:val="16"/>
      <w:szCs w:val="20"/>
      <w:lang w:eastAsia="pt-BR"/>
    </w:rPr>
  </w:style>
  <w:style w:type="paragraph" w:customStyle="1" w:styleId="Verses">
    <w:name w:val="Versões"/>
    <w:link w:val="VersesChar"/>
    <w:qFormat/>
    <w:rsid w:val="00E470DB"/>
    <w:pPr>
      <w:spacing w:after="0" w:line="240" w:lineRule="auto"/>
      <w:jc w:val="center"/>
    </w:pPr>
    <w:rPr>
      <w:rFonts w:ascii="Calibri" w:hAnsi="Calibri"/>
    </w:rPr>
  </w:style>
  <w:style w:type="character" w:customStyle="1" w:styleId="VersesChar">
    <w:name w:val="Versões Char"/>
    <w:basedOn w:val="Fontepargpadro"/>
    <w:link w:val="Verses"/>
    <w:rsid w:val="00E470DB"/>
    <w:rPr>
      <w:rFonts w:ascii="Calibri" w:hAnsi="Calibri"/>
    </w:rPr>
  </w:style>
  <w:style w:type="paragraph" w:styleId="CabealhodoSumrio">
    <w:name w:val="TOC Heading"/>
    <w:basedOn w:val="Ttulo1"/>
    <w:next w:val="Normal"/>
    <w:uiPriority w:val="39"/>
    <w:unhideWhenUsed/>
    <w:qFormat/>
    <w:rsid w:val="00E470DB"/>
    <w:pPr>
      <w:spacing w:before="240" w:line="259" w:lineRule="auto"/>
      <w:outlineLvl w:val="9"/>
    </w:pPr>
    <w:rPr>
      <w:b w:val="0"/>
      <w:bCs w:val="0"/>
      <w:sz w:val="32"/>
      <w:szCs w:val="32"/>
      <w:u w:val="none"/>
      <w:lang w:eastAsia="pt-BR"/>
    </w:rPr>
  </w:style>
  <w:style w:type="character" w:styleId="HiperlinkVisitado">
    <w:name w:val="FollowedHyperlink"/>
    <w:basedOn w:val="Fontepargpadro"/>
    <w:uiPriority w:val="99"/>
    <w:semiHidden/>
    <w:unhideWhenUsed/>
    <w:rsid w:val="00DA2E20"/>
    <w:rPr>
      <w:color w:val="800080" w:themeColor="followed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E340DA"/>
    <w:rPr>
      <w:color w:val="605E5C"/>
      <w:shd w:val="clear" w:color="auto" w:fill="E1DFDD"/>
    </w:rPr>
  </w:style>
  <w:style w:type="character" w:customStyle="1" w:styleId="normaltextrun">
    <w:name w:val="normaltextrun"/>
    <w:basedOn w:val="Fontepargpadro"/>
    <w:rsid w:val="006149E5"/>
  </w:style>
  <w:style w:type="character" w:customStyle="1" w:styleId="eop">
    <w:name w:val="eop"/>
    <w:basedOn w:val="Fontepargpadro"/>
    <w:rsid w:val="006149E5"/>
  </w:style>
  <w:style w:type="character" w:styleId="Forte">
    <w:name w:val="Strong"/>
    <w:basedOn w:val="Fontepargpadro"/>
    <w:uiPriority w:val="22"/>
    <w:qFormat/>
    <w:rsid w:val="00FD0DE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274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9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291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55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664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46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12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088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17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840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7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8928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207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477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docs.google.com/spreadsheets/d/162b8W7gtHt7JS83ZQm4vhOtWHwHfUEf2DCn3GUWY6SA/edit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yperlink" Target="https://fatecspgov.sharepoint.com/sites/Section_AGO005.A.M.048.146.20211-6ads_time01/Shared%20Documents/Forms/AllItems.aspx?RootFolder=%2fsites%2fSection%5fAGO005%2eA%2eM%2e048%2e146%2e20211%2d6ads%5ftime01%2fShared%20Documents%2f6ads%5ftime01&amp;FolderCTID=0x0120002B1B4545BAD5BC499A2B77FC9FBEB6EF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hyperlink" Target="https://teams.microsoft.com/_" TargetMode="Externa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escritoriodeprojetos.com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.jpeg"/><Relationship Id="rId1" Type="http://schemas.openxmlformats.org/officeDocument/2006/relationships/hyperlink" Target="http://escritoriodeprojetos.com.br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u\Documents\Escritorio%20de%20Projetos\Modelos\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14CE3C296FE54BA0900CECF82828F8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9282119-BD59-4D1E-A3FF-96F91C0D126F}"/>
      </w:docPartPr>
      <w:docPartBody>
        <w:p w:rsidR="003323BB" w:rsidRDefault="00672DC4">
          <w:r w:rsidRPr="00994671">
            <w:rPr>
              <w:rStyle w:val="TextodoEspaoReservado"/>
            </w:rPr>
            <w:t>[Company]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2DC4"/>
    <w:rsid w:val="000F762A"/>
    <w:rsid w:val="001549BE"/>
    <w:rsid w:val="003323BB"/>
    <w:rsid w:val="0051348C"/>
    <w:rsid w:val="00562A76"/>
    <w:rsid w:val="00672DC4"/>
    <w:rsid w:val="00BA25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72DC4"/>
    <w:rPr>
      <w:rFonts w:cs="Times New Roman"/>
      <w:sz w:val="3276"/>
      <w:szCs w:val="327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TextodoEspaoReservado">
    <w:name w:val="Placeholder Text"/>
    <w:basedOn w:val="Fontepargpadro"/>
    <w:uiPriority w:val="99"/>
    <w:semiHidden/>
    <w:rsid w:val="00672DC4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03B8E1887DC68468EE864D08E963882" ma:contentTypeVersion="7" ma:contentTypeDescription="Crie um novo documento." ma:contentTypeScope="" ma:versionID="91b20acb9f322c1796d6f7b010a9821c">
  <xsd:schema xmlns:xsd="http://www.w3.org/2001/XMLSchema" xmlns:xs="http://www.w3.org/2001/XMLSchema" xmlns:p="http://schemas.microsoft.com/office/2006/metadata/properties" xmlns:ns2="426a5322-44b7-4b51-acaa-2bde68eff610" targetNamespace="http://schemas.microsoft.com/office/2006/metadata/properties" ma:root="true" ma:fieldsID="20a2a9ead06364c8482e0559047a30aa" ns2:_="">
    <xsd:import namespace="426a5322-44b7-4b51-acaa-2bde68eff61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26a5322-44b7-4b51-acaa-2bde68eff61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AF637AEF-14B7-4764-B3DD-D764E969FF0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26a5322-44b7-4b51-acaa-2bde68eff61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D5BEAA02-2ED6-459A-BF19-1C50CF40BC43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6C970009-2FF8-4369-8AB8-323ACEE72D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3F01956A-8AEA-4CC0-8DA6-406ED272D875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Template</Template>
  <TotalTime>2918</TotalTime>
  <Pages>9</Pages>
  <Words>1952</Words>
  <Characters>10547</Characters>
  <Application>Microsoft Office Word</Application>
  <DocSecurity>0</DocSecurity>
  <Lines>87</Lines>
  <Paragraphs>24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Plano de Gerenciamento do cronograma</vt:lpstr>
      <vt:lpstr>Plano de Gerenciamento do cronograma</vt:lpstr>
    </vt:vector>
  </TitlesOfParts>
  <Company>PMO Escritório de Projetos</Company>
  <LinksUpToDate>false</LinksUpToDate>
  <CharactersWithSpaces>12475</CharactersWithSpaces>
  <SharedDoc>false</SharedDoc>
  <HyperlinkBase>http://escritoriodeprojetos.com.br/SharedFiles/Download.aspx?pageid=92&amp;mid=24&amp;fileid=180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Plano de Gerenciamento do cronograma</dc:title>
  <dc:subject>Nome do Projeto</dc:subject>
  <dc:creator>Eduardo Montes, PMP</dc:creator>
  <cp:keywords>Template Gerenciamento de Projetos</cp:keywords>
  <cp:lastModifiedBy>ANNA YUKIMI YAMADA</cp:lastModifiedBy>
  <cp:revision>63</cp:revision>
  <dcterms:created xsi:type="dcterms:W3CDTF">2012-06-25T14:47:00Z</dcterms:created>
  <dcterms:modified xsi:type="dcterms:W3CDTF">2021-03-24T12:23:00Z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0x010100F03B8E1887DC68468EE864D08E963882</vt:lpwstr>
  </property>
</Properties>
</file>
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9E14" w14:textId="77777777" w:rsidR="00C52528" w:rsidRPr="00C52528" w:rsidRDefault="00C52528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C52528" w:rsidRPr="00C52528" w14:paraId="466BCBCE" w14:textId="77777777" w:rsidTr="00EB36F3">
        <w:trPr>
          <w:trHeight w:val="377"/>
        </w:trPr>
        <w:tc>
          <w:tcPr>
            <w:tcW w:w="8723" w:type="dxa"/>
            <w:gridSpan w:val="4"/>
            <w:shd w:val="clear" w:color="auto" w:fill="DBE5F1" w:themeFill="accent1" w:themeFillTint="33"/>
            <w:vAlign w:val="center"/>
          </w:tcPr>
          <w:p w14:paraId="67912600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0927AE25" w14:textId="77777777" w:rsidTr="00EB36F3">
        <w:trPr>
          <w:trHeight w:val="283"/>
        </w:trPr>
        <w:tc>
          <w:tcPr>
            <w:tcW w:w="879" w:type="dxa"/>
            <w:shd w:val="clear" w:color="auto" w:fill="DBE5F1" w:themeFill="accent1" w:themeFillTint="33"/>
            <w:vAlign w:val="center"/>
          </w:tcPr>
          <w:p w14:paraId="307676B4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 w:themeFill="accent1" w:themeFillTint="33"/>
            <w:vAlign w:val="center"/>
          </w:tcPr>
          <w:p w14:paraId="4BB49B33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AB2DC20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AB3A757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480DF9D7" w14:textId="77777777" w:rsidTr="00EB36F3">
        <w:trPr>
          <w:trHeight w:val="340"/>
        </w:trPr>
        <w:tc>
          <w:tcPr>
            <w:tcW w:w="879" w:type="dxa"/>
            <w:vAlign w:val="center"/>
          </w:tcPr>
          <w:p w14:paraId="52506661" w14:textId="718F57D7" w:rsidR="00EB36F3" w:rsidRPr="00C52528" w:rsidRDefault="00820F0D" w:rsidP="00BC05AC">
            <w:pPr>
              <w:jc w:val="center"/>
            </w:pPr>
            <w:r>
              <w:t>1.0</w:t>
            </w:r>
          </w:p>
        </w:tc>
        <w:tc>
          <w:tcPr>
            <w:tcW w:w="1035" w:type="dxa"/>
            <w:vAlign w:val="center"/>
          </w:tcPr>
          <w:p w14:paraId="71748621" w14:textId="4C42E012" w:rsidR="00EB36F3" w:rsidRPr="00C52528" w:rsidRDefault="00820F0D" w:rsidP="00EB36F3">
            <w:pPr>
              <w:jc w:val="center"/>
            </w:pPr>
            <w:r>
              <w:t>17/03</w:t>
            </w:r>
          </w:p>
        </w:tc>
        <w:tc>
          <w:tcPr>
            <w:tcW w:w="2420" w:type="dxa"/>
            <w:vAlign w:val="center"/>
          </w:tcPr>
          <w:p w14:paraId="1E4A9999" w14:textId="498C39F7" w:rsidR="00EB36F3" w:rsidRPr="00C52528" w:rsidRDefault="00820F0D" w:rsidP="00BC05AC">
            <w:r>
              <w:t>Giovanni dos S. Alves</w:t>
            </w:r>
          </w:p>
        </w:tc>
        <w:tc>
          <w:tcPr>
            <w:tcW w:w="4389" w:type="dxa"/>
            <w:vAlign w:val="center"/>
          </w:tcPr>
          <w:p w14:paraId="2EF354EE" w14:textId="2A71C844" w:rsidR="00EB36F3" w:rsidRPr="00C52528" w:rsidRDefault="00820F0D" w:rsidP="00BC05AC">
            <w:r>
              <w:t>Elaboração inicial – Primeiro rascunho</w:t>
            </w:r>
          </w:p>
        </w:tc>
      </w:tr>
      <w:tr w:rsidR="00EB36F3" w:rsidRPr="00C52528" w14:paraId="7CAFBF58" w14:textId="77777777" w:rsidTr="00EB36F3">
        <w:trPr>
          <w:trHeight w:val="340"/>
        </w:trPr>
        <w:tc>
          <w:tcPr>
            <w:tcW w:w="879" w:type="dxa"/>
            <w:vAlign w:val="center"/>
          </w:tcPr>
          <w:p w14:paraId="5B367C9A" w14:textId="77777777" w:rsidR="00EB36F3" w:rsidRPr="00C52528" w:rsidRDefault="00EB36F3" w:rsidP="00BC05AC">
            <w:pPr>
              <w:jc w:val="center"/>
            </w:pPr>
          </w:p>
        </w:tc>
        <w:tc>
          <w:tcPr>
            <w:tcW w:w="1035" w:type="dxa"/>
            <w:vAlign w:val="center"/>
          </w:tcPr>
          <w:p w14:paraId="5457156F" w14:textId="77777777" w:rsidR="00EB36F3" w:rsidRPr="00C52528" w:rsidRDefault="00EB36F3" w:rsidP="00BC05AC">
            <w:pPr>
              <w:jc w:val="center"/>
            </w:pPr>
          </w:p>
        </w:tc>
        <w:tc>
          <w:tcPr>
            <w:tcW w:w="2420" w:type="dxa"/>
            <w:vAlign w:val="center"/>
          </w:tcPr>
          <w:p w14:paraId="2BDE15F9" w14:textId="77777777" w:rsidR="00EB36F3" w:rsidRPr="00C52528" w:rsidRDefault="00EB36F3" w:rsidP="00BC05AC"/>
        </w:tc>
        <w:tc>
          <w:tcPr>
            <w:tcW w:w="4389" w:type="dxa"/>
            <w:vAlign w:val="center"/>
          </w:tcPr>
          <w:p w14:paraId="01FDB259" w14:textId="77777777" w:rsidR="00EB36F3" w:rsidRPr="00C52528" w:rsidRDefault="00EB36F3" w:rsidP="00BC05AC"/>
        </w:tc>
      </w:tr>
    </w:tbl>
    <w:p w14:paraId="7D4C89F4" w14:textId="77777777" w:rsidR="0055540E" w:rsidRDefault="0055540E" w:rsidP="003D377B"/>
    <w:p w14:paraId="7C5557A3" w14:textId="32215FBD" w:rsidR="002A19BF" w:rsidRDefault="002A19BF" w:rsidP="002A19BF">
      <w:pPr>
        <w:pStyle w:val="Ttulo1"/>
      </w:pPr>
      <w:r w:rsidRPr="00CE3355">
        <w:t xml:space="preserve">Objetivos deste documento </w:t>
      </w:r>
    </w:p>
    <w:p w14:paraId="4562AB74" w14:textId="0B88ACF6" w:rsidR="00820F0D" w:rsidRPr="00820F0D" w:rsidRDefault="00820F0D" w:rsidP="00820F0D">
      <w:r>
        <w:t xml:space="preserve">Elaboração e desenvolvimento da plataforma de educação remota </w:t>
      </w:r>
      <w:proofErr w:type="spellStart"/>
      <w:r>
        <w:t>SkillShare</w:t>
      </w:r>
      <w:proofErr w:type="spellEnd"/>
      <w:r>
        <w:t xml:space="preserve"> que será criada em 4 Sprints, e em cada uma terá uma parte do software útil para o cliente</w:t>
      </w:r>
      <w:r w:rsidR="00DF2D25">
        <w:t>.</w:t>
      </w:r>
    </w:p>
    <w:p w14:paraId="0FFA38CB" w14:textId="77777777" w:rsidR="002A19BF" w:rsidRPr="00B12ADB" w:rsidRDefault="002A19BF" w:rsidP="002A19BF"/>
    <w:p w14:paraId="0D617786" w14:textId="41F07D5E" w:rsidR="002A19BF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6F3316DC" w14:textId="700072E5" w:rsidR="002A19BF" w:rsidRPr="00DF2D25" w:rsidRDefault="00820F0D" w:rsidP="002A19BF">
      <w:pPr>
        <w:pStyle w:val="Descrio"/>
        <w:rPr>
          <w:sz w:val="20"/>
          <w:lang w:val="pt-BR"/>
        </w:rPr>
      </w:pPr>
      <w:r w:rsidRPr="00DF2D25">
        <w:rPr>
          <w:sz w:val="20"/>
          <w:lang w:val="pt-BR"/>
        </w:rPr>
        <w:t>A</w:t>
      </w:r>
      <w:r w:rsidR="00155137" w:rsidRPr="00DF2D25">
        <w:rPr>
          <w:sz w:val="20"/>
          <w:lang w:val="pt-BR"/>
        </w:rPr>
        <w:t xml:space="preserve"> plataforma tem o foco em desenvolver habilidades d</w:t>
      </w:r>
      <w:r w:rsidR="00DF2D25">
        <w:rPr>
          <w:sz w:val="20"/>
          <w:lang w:val="pt-BR"/>
        </w:rPr>
        <w:t>os</w:t>
      </w:r>
      <w:r w:rsidR="00155137" w:rsidRPr="00DF2D25">
        <w:rPr>
          <w:sz w:val="20"/>
          <w:lang w:val="pt-BR"/>
        </w:rPr>
        <w:t xml:space="preserve"> colaboradores de organizações e empresas</w:t>
      </w:r>
      <w:r w:rsidR="00DF2D25">
        <w:rPr>
          <w:sz w:val="20"/>
          <w:lang w:val="pt-BR"/>
        </w:rPr>
        <w:t>.</w:t>
      </w:r>
    </w:p>
    <w:p w14:paraId="1600E531" w14:textId="77777777" w:rsidR="002A19BF" w:rsidRDefault="002A19BF" w:rsidP="002A19BF"/>
    <w:p w14:paraId="3B65589A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3A04D095" w14:textId="77777777" w:rsidR="002A19BF" w:rsidRPr="00C46898" w:rsidRDefault="002A19BF" w:rsidP="002A19BF">
      <w:pPr>
        <w:pStyle w:val="Descrio"/>
        <w:rPr>
          <w:lang w:val="pt-BR"/>
        </w:rPr>
      </w:pPr>
      <w:r w:rsidRPr="00C46898">
        <w:rPr>
          <w:lang w:val="pt-BR"/>
        </w:rPr>
        <w:t xml:space="preserve">[Requisitos e características do produto ou serviço </w:t>
      </w:r>
      <w:r w:rsidR="00211D53">
        <w:rPr>
          <w:lang w:val="pt-BR"/>
        </w:rPr>
        <w:t>a ser entregue pel</w:t>
      </w:r>
      <w:r w:rsidRPr="00C46898">
        <w:rPr>
          <w:lang w:val="pt-BR"/>
        </w:rPr>
        <w:t>o projeto.]</w:t>
      </w:r>
    </w:p>
    <w:p w14:paraId="65C2A64A" w14:textId="40C61E64" w:rsidR="00C859DF" w:rsidRPr="00AA3C95" w:rsidRDefault="00DF2D25" w:rsidP="00C859DF">
      <w:r>
        <w:t>Com as mudanças sociais e tecnológicas, a empresa viu-se a criar métodos modernos que auxiliam na questão de capacitação dos funcionários novos, experientes ou introduzir novas tecnologias para o início de projetos.</w:t>
      </w:r>
    </w:p>
    <w:p w14:paraId="77724DA1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77191724" w14:textId="77777777"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[Liste itens reconhecidos como não-escopo de modo a evitar mal-entendidos na conclusão do projeto]</w:t>
      </w:r>
    </w:p>
    <w:p w14:paraId="1899B173" w14:textId="00364DC8" w:rsidR="002A19BF" w:rsidRPr="00DF2D25" w:rsidRDefault="00DF2D25" w:rsidP="002A19BF">
      <w:pPr>
        <w:rPr>
          <w:szCs w:val="20"/>
        </w:rPr>
      </w:pPr>
      <w:r w:rsidRPr="00DF2D25">
        <w:rPr>
          <w:color w:val="000000"/>
          <w:szCs w:val="20"/>
        </w:rPr>
        <w:t>Serão consideradas atividades fora do escopo, qualquer outra atividade que não esteja reportada no tópico acima.</w:t>
      </w:r>
    </w:p>
    <w:p w14:paraId="5B393582" w14:textId="77777777" w:rsidR="002A19BF" w:rsidRPr="00AA3C95" w:rsidRDefault="002A19BF" w:rsidP="002A19BF"/>
    <w:p w14:paraId="3CC6A6ED" w14:textId="77777777" w:rsidR="0028566C" w:rsidRPr="00AA3C95" w:rsidRDefault="0028566C" w:rsidP="0028566C">
      <w:pPr>
        <w:pStyle w:val="Ttulo1"/>
      </w:pPr>
      <w:r>
        <w:t>Restrições</w:t>
      </w:r>
    </w:p>
    <w:p w14:paraId="2BFE9EC0" w14:textId="77777777" w:rsidR="0028566C" w:rsidRPr="0028566C" w:rsidRDefault="0028566C" w:rsidP="0028566C">
      <w:pPr>
        <w:pStyle w:val="Descrio"/>
        <w:rPr>
          <w:lang w:val="pt-BR"/>
        </w:rPr>
      </w:pPr>
      <w:r w:rsidRPr="00AA3C95">
        <w:rPr>
          <w:lang w:val="pt-BR"/>
        </w:rPr>
        <w:t>[</w:t>
      </w:r>
      <w:r>
        <w:rPr>
          <w:lang w:val="pt-BR"/>
        </w:rPr>
        <w:t>R</w:t>
      </w:r>
      <w:r w:rsidRPr="00AA3C95">
        <w:rPr>
          <w:lang w:val="pt-BR"/>
        </w:rPr>
        <w:t>estrições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 xml:space="preserve">o projeto. </w:t>
      </w:r>
      <w:r w:rsidRPr="0028566C">
        <w:rPr>
          <w:lang w:val="pt-BR"/>
        </w:rPr>
        <w:t>Lista e descreve as restrições específicas associadas com o escopo</w:t>
      </w:r>
    </w:p>
    <w:p w14:paraId="621CFE9E" w14:textId="77777777" w:rsidR="0028566C" w:rsidRPr="00AA3C95" w:rsidRDefault="0028566C" w:rsidP="0028566C">
      <w:pPr>
        <w:pStyle w:val="Descrio"/>
        <w:rPr>
          <w:lang w:val="pt-BR"/>
        </w:rPr>
      </w:pPr>
      <w:r w:rsidRPr="0028566C">
        <w:rPr>
          <w:lang w:val="pt-BR"/>
        </w:rPr>
        <w:t>que limitam as opções da equipe</w:t>
      </w:r>
      <w:r>
        <w:rPr>
          <w:lang w:val="pt-BR"/>
        </w:rPr>
        <w:t>.</w:t>
      </w:r>
      <w:r w:rsidRPr="00AA3C95">
        <w:rPr>
          <w:lang w:val="pt-BR"/>
        </w:rPr>
        <w:t>]</w:t>
      </w:r>
    </w:p>
    <w:p w14:paraId="49DCB4F0" w14:textId="5A8E484A" w:rsidR="00161080" w:rsidRDefault="00161080" w:rsidP="0028566C">
      <w:r>
        <w:t>Haverá 4 entregas de valor, sendo a última entrega o prazo final do projeto.</w:t>
      </w:r>
    </w:p>
    <w:p w14:paraId="1F7812A8" w14:textId="58797000" w:rsidR="00161080" w:rsidRDefault="00161080" w:rsidP="0028566C">
      <w:r>
        <w:t>1ª Entrega – 28/03</w:t>
      </w:r>
    </w:p>
    <w:p w14:paraId="43F950D6" w14:textId="044C4654" w:rsidR="00161080" w:rsidRDefault="00161080" w:rsidP="00161080">
      <w:r>
        <w:t>2ª Entrega – 18/04</w:t>
      </w:r>
    </w:p>
    <w:p w14:paraId="7D32BE35" w14:textId="6BDCFA02" w:rsidR="00161080" w:rsidRDefault="00161080" w:rsidP="00161080">
      <w:r>
        <w:t>3ª Entrega –</w:t>
      </w:r>
      <w:r w:rsidR="00275C86">
        <w:t>16</w:t>
      </w:r>
      <w:r>
        <w:t>/0</w:t>
      </w:r>
      <w:r w:rsidR="00275C86">
        <w:t>5</w:t>
      </w:r>
    </w:p>
    <w:p w14:paraId="1770229A" w14:textId="697067FF" w:rsidR="00275C86" w:rsidRPr="00275C86" w:rsidRDefault="00275C86" w:rsidP="00275C86">
      <w:r>
        <w:t>Última entrega – 05/06</w:t>
      </w:r>
    </w:p>
    <w:p w14:paraId="45CA8232" w14:textId="77777777" w:rsidR="00161080" w:rsidRPr="00AA3C95" w:rsidRDefault="00161080" w:rsidP="0028566C"/>
    <w:p w14:paraId="5AD2F399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69D82CB1" w14:textId="77777777" w:rsidR="0028566C" w:rsidRPr="00313000" w:rsidRDefault="002A19BF" w:rsidP="0028566C">
      <w:pPr>
        <w:pStyle w:val="Descrio"/>
        <w:rPr>
          <w:lang w:val="pt-BR"/>
        </w:rPr>
      </w:pPr>
      <w:r w:rsidRPr="00AA3C95">
        <w:rPr>
          <w:lang w:val="pt-BR"/>
        </w:rPr>
        <w:t>[Premissas adotadas p</w:t>
      </w:r>
      <w:r>
        <w:rPr>
          <w:lang w:val="pt-BR"/>
        </w:rPr>
        <w:t xml:space="preserve">ara </w:t>
      </w:r>
      <w:r w:rsidRPr="00AA3C95">
        <w:rPr>
          <w:lang w:val="pt-BR"/>
        </w:rPr>
        <w:t xml:space="preserve">o projeto. </w:t>
      </w:r>
      <w:r w:rsidR="0028566C" w:rsidRPr="00313000">
        <w:rPr>
          <w:lang w:val="pt-BR"/>
        </w:rPr>
        <w:t>Lista e descreve as premissas especificas do projeto associadas com</w:t>
      </w:r>
    </w:p>
    <w:p w14:paraId="253762A9" w14:textId="77777777" w:rsidR="002A19BF" w:rsidRPr="00AA3C95" w:rsidRDefault="0028566C" w:rsidP="0028566C">
      <w:pPr>
        <w:pStyle w:val="Descrio"/>
        <w:rPr>
          <w:lang w:val="pt-BR"/>
        </w:rPr>
      </w:pPr>
      <w:r w:rsidRPr="0028566C">
        <w:rPr>
          <w:lang w:val="pt-BR"/>
        </w:rPr>
        <w:t>o escopo e o impacto potencial dessas premissas se forem provadas falsas</w:t>
      </w:r>
      <w:r>
        <w:rPr>
          <w:lang w:val="pt-BR"/>
        </w:rPr>
        <w:t>.</w:t>
      </w:r>
      <w:r w:rsidR="002A19BF" w:rsidRPr="00AA3C95">
        <w:rPr>
          <w:lang w:val="pt-BR"/>
        </w:rPr>
        <w:t>]</w:t>
      </w:r>
    </w:p>
    <w:p w14:paraId="58D0B77F" w14:textId="32BD03EC" w:rsidR="00C859DF" w:rsidRDefault="00275C86" w:rsidP="00C859DF">
      <w:r>
        <w:t xml:space="preserve">Foram adotadas algumas </w:t>
      </w:r>
      <w:proofErr w:type="gramStart"/>
      <w:r>
        <w:t>boa práticas</w:t>
      </w:r>
      <w:proofErr w:type="gramEnd"/>
      <w:r>
        <w:t xml:space="preserve"> entre os integrantes do grupo para que a as atividades e datas de entregas sejam cumpridas. Premissas:</w:t>
      </w:r>
    </w:p>
    <w:p w14:paraId="184C474F" w14:textId="066C1F84" w:rsidR="00275C86" w:rsidRDefault="00275C86" w:rsidP="00C859DF">
      <w:r>
        <w:t>-Comprometimento dos integrantes do grupo com cada qual a sua atividade designada.</w:t>
      </w:r>
    </w:p>
    <w:p w14:paraId="7D01BC54" w14:textId="4D7C7918" w:rsidR="00275C86" w:rsidRDefault="00275C86" w:rsidP="00C859DF">
      <w:r>
        <w:t>-Visualização diária do projeto afim de manter-se atualizado.</w:t>
      </w:r>
    </w:p>
    <w:p w14:paraId="5A1C75A0" w14:textId="29F97D52" w:rsidR="002A19BF" w:rsidRPr="00AA3C95" w:rsidRDefault="00275C86" w:rsidP="002A19BF">
      <w:r>
        <w:t>-Discussões de questões em grupo, para que todos possam ler.</w:t>
      </w:r>
    </w:p>
    <w:p w14:paraId="10D969F2" w14:textId="4736830E" w:rsidR="002A19BF" w:rsidRDefault="00275C86" w:rsidP="002A19BF">
      <w:r>
        <w:t>-Reuniões semanais para rever o andamento dos contribuintes.</w:t>
      </w:r>
    </w:p>
    <w:p w14:paraId="114E7E64" w14:textId="77777777" w:rsidR="00275C86" w:rsidRPr="00AA3C95" w:rsidRDefault="00275C86" w:rsidP="002A19BF"/>
    <w:p w14:paraId="7FC23530" w14:textId="77777777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 </w:t>
      </w:r>
      <w:hyperlink r:id="rId10" w:history="1">
        <w:r w:rsidR="00744084" w:rsidRPr="00744084">
          <w:rPr>
            <w:rStyle w:val="Hyperlink"/>
          </w:rPr>
          <w:t>...</w:t>
        </w:r>
      </w:hyperlink>
    </w:p>
    <w:p w14:paraId="587F6F31" w14:textId="77777777"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[Detalhamento da estrutura analítica do projeto (WBS - Work Breakdown Structure)]</w:t>
      </w:r>
    </w:p>
    <w:p w14:paraId="2BD99547" w14:textId="236D49AE" w:rsidR="002A19BF" w:rsidRDefault="00276EA1" w:rsidP="00276EA1">
      <w:r>
        <w:t>1.Definiçao do projeto</w:t>
      </w:r>
    </w:p>
    <w:p w14:paraId="356D75E5" w14:textId="4015F945" w:rsidR="00276EA1" w:rsidRPr="00AA3C95" w:rsidRDefault="00276EA1" w:rsidP="00276EA1">
      <w:r>
        <w:t>2.Gerenciamento do projeto</w:t>
      </w:r>
    </w:p>
    <w:p w14:paraId="4350B46C" w14:textId="462CB10F" w:rsidR="00276EA1" w:rsidRPr="00AA3C95" w:rsidRDefault="00276EA1" w:rsidP="00276EA1">
      <w:r>
        <w:t>3.Defini</w:t>
      </w:r>
      <w:r w:rsidR="000C6E56">
        <w:t>r as Tecnologias a serem utilizadas</w:t>
      </w:r>
    </w:p>
    <w:p w14:paraId="3E1F9279" w14:textId="121436DB" w:rsidR="00796FAD" w:rsidRDefault="00276EA1" w:rsidP="00276EA1">
      <w:r>
        <w:t>4.</w:t>
      </w:r>
      <w:r w:rsidR="00796FAD">
        <w:t>Desenvolvimento</w:t>
      </w:r>
    </w:p>
    <w:p w14:paraId="2BF26A82" w14:textId="543B1B0B" w:rsidR="00796FAD" w:rsidRDefault="00796FAD" w:rsidP="00C1758B">
      <w:pPr>
        <w:ind w:firstLine="708"/>
      </w:pPr>
      <w:r>
        <w:lastRenderedPageBreak/>
        <w:t>4.</w:t>
      </w:r>
      <w:proofErr w:type="gramStart"/>
      <w:r>
        <w:t>1.</w:t>
      </w:r>
      <w:r w:rsidR="006C048E">
        <w:t>Primeira</w:t>
      </w:r>
      <w:proofErr w:type="gramEnd"/>
      <w:r w:rsidR="006C048E">
        <w:t xml:space="preserve"> Sprint</w:t>
      </w:r>
    </w:p>
    <w:p w14:paraId="7A8959C5" w14:textId="52AB3ED6" w:rsidR="00C1758B" w:rsidRDefault="00C1758B" w:rsidP="00C1758B">
      <w:pPr>
        <w:ind w:left="1416"/>
      </w:pPr>
      <w:r>
        <w:t>4.1.</w:t>
      </w:r>
      <w:proofErr w:type="gramStart"/>
      <w:r>
        <w:t>1.</w:t>
      </w:r>
      <w:r w:rsidR="00740FAC" w:rsidRPr="00740FAC">
        <w:t>Briefing</w:t>
      </w:r>
      <w:proofErr w:type="gramEnd"/>
    </w:p>
    <w:p w14:paraId="42E48FCD" w14:textId="4B739EFF" w:rsidR="00C1758B" w:rsidRDefault="00C1758B" w:rsidP="00C1758B">
      <w:pPr>
        <w:ind w:left="1416"/>
      </w:pPr>
      <w:r>
        <w:t>4.1.</w:t>
      </w:r>
      <w:proofErr w:type="gramStart"/>
      <w:r>
        <w:t>2.User</w:t>
      </w:r>
      <w:proofErr w:type="gramEnd"/>
      <w:r>
        <w:t xml:space="preserve"> Stories</w:t>
      </w:r>
    </w:p>
    <w:p w14:paraId="13BAD0D6" w14:textId="0E968837" w:rsidR="006C048E" w:rsidRDefault="006C048E" w:rsidP="00C1758B">
      <w:pPr>
        <w:ind w:left="1416"/>
      </w:pPr>
      <w:r>
        <w:t>4.1.</w:t>
      </w:r>
      <w:proofErr w:type="gramStart"/>
      <w:r w:rsidR="00C1758B">
        <w:t>3</w:t>
      </w:r>
      <w:r>
        <w:t>.</w:t>
      </w:r>
      <w:r w:rsidR="00740FAC" w:rsidRPr="00740FAC">
        <w:t>Modelagem</w:t>
      </w:r>
      <w:proofErr w:type="gramEnd"/>
      <w:r w:rsidR="00740FAC" w:rsidRPr="00740FAC">
        <w:t xml:space="preserve"> do banco de dados</w:t>
      </w:r>
    </w:p>
    <w:p w14:paraId="6FA440D2" w14:textId="3FF44BBF" w:rsidR="006C048E" w:rsidRDefault="006C048E" w:rsidP="00C1758B">
      <w:pPr>
        <w:ind w:left="1416"/>
      </w:pPr>
      <w:r>
        <w:t>4.1.</w:t>
      </w:r>
      <w:proofErr w:type="gramStart"/>
      <w:r w:rsidR="00C1758B">
        <w:t>4</w:t>
      </w:r>
      <w:r>
        <w:t>.</w:t>
      </w:r>
      <w:r w:rsidR="00740FAC" w:rsidRPr="00740FAC">
        <w:t>Wireframes</w:t>
      </w:r>
      <w:proofErr w:type="gramEnd"/>
    </w:p>
    <w:p w14:paraId="0A7F0EC2" w14:textId="79C7E608" w:rsidR="00C1758B" w:rsidRDefault="00C1758B" w:rsidP="00C1758B">
      <w:pPr>
        <w:ind w:left="1416"/>
      </w:pPr>
      <w:r>
        <w:t>4.1.</w:t>
      </w:r>
      <w:proofErr w:type="gramStart"/>
      <w:r>
        <w:t>5.</w:t>
      </w:r>
      <w:r w:rsidR="00740FAC">
        <w:t>Priorização</w:t>
      </w:r>
      <w:proofErr w:type="gramEnd"/>
    </w:p>
    <w:p w14:paraId="3B3C7AE0" w14:textId="5FF4DFD9" w:rsidR="002C0448" w:rsidRDefault="002C0448" w:rsidP="00C1758B">
      <w:pPr>
        <w:ind w:left="1416"/>
      </w:pPr>
      <w:r>
        <w:t>4.1.</w:t>
      </w:r>
      <w:proofErr w:type="gramStart"/>
      <w:r>
        <w:t>6.</w:t>
      </w:r>
      <w:r w:rsidR="00740FAC">
        <w:t>Desenvolvimento</w:t>
      </w:r>
      <w:proofErr w:type="gramEnd"/>
      <w:r w:rsidR="00740FAC">
        <w:t xml:space="preserve"> front</w:t>
      </w:r>
    </w:p>
    <w:p w14:paraId="503C7680" w14:textId="48B99D89" w:rsidR="00740FAC" w:rsidRDefault="00740FAC" w:rsidP="00C1758B">
      <w:pPr>
        <w:ind w:left="1416"/>
      </w:pPr>
      <w:r>
        <w:t>4.1.</w:t>
      </w:r>
      <w:proofErr w:type="gramStart"/>
      <w:r>
        <w:t>7.Desenvolvimento</w:t>
      </w:r>
      <w:proofErr w:type="gramEnd"/>
      <w:r>
        <w:t xml:space="preserve"> </w:t>
      </w:r>
      <w:proofErr w:type="spellStart"/>
      <w:r>
        <w:t>back</w:t>
      </w:r>
      <w:proofErr w:type="spellEnd"/>
    </w:p>
    <w:p w14:paraId="13DD7A92" w14:textId="6A8F7221" w:rsidR="00740FAC" w:rsidRDefault="00740FAC" w:rsidP="00C1758B">
      <w:pPr>
        <w:ind w:left="1416"/>
      </w:pPr>
      <w:r>
        <w:t>4.1.</w:t>
      </w:r>
      <w:proofErr w:type="gramStart"/>
      <w:r>
        <w:t>8.Apresentação</w:t>
      </w:r>
      <w:proofErr w:type="gramEnd"/>
    </w:p>
    <w:p w14:paraId="2C8917CC" w14:textId="1A49FAF7" w:rsidR="00796FAD" w:rsidRDefault="00796FAD" w:rsidP="00C1758B">
      <w:pPr>
        <w:ind w:left="708"/>
      </w:pPr>
      <w:r>
        <w:t>4.</w:t>
      </w:r>
      <w:proofErr w:type="gramStart"/>
      <w:r>
        <w:t>2</w:t>
      </w:r>
      <w:r w:rsidR="006C048E">
        <w:t>.Segunda</w:t>
      </w:r>
      <w:proofErr w:type="gramEnd"/>
      <w:r w:rsidR="006C048E">
        <w:t xml:space="preserve"> Sprint</w:t>
      </w:r>
    </w:p>
    <w:p w14:paraId="232D82FD" w14:textId="09295422" w:rsidR="00C1758B" w:rsidRDefault="00C1758B" w:rsidP="00C1758B">
      <w:pPr>
        <w:ind w:left="708"/>
      </w:pPr>
      <w:r>
        <w:tab/>
      </w:r>
      <w:r w:rsidR="002C4B95">
        <w:t>4.2.</w:t>
      </w:r>
      <w:proofErr w:type="gramStart"/>
      <w:r w:rsidR="002C4B95">
        <w:t>1.</w:t>
      </w:r>
      <w:r w:rsidR="00740FAC">
        <w:t>Levantar</w:t>
      </w:r>
      <w:proofErr w:type="gramEnd"/>
      <w:r w:rsidR="00740FAC">
        <w:t xml:space="preserve"> novos requisitos</w:t>
      </w:r>
    </w:p>
    <w:p w14:paraId="7CA64355" w14:textId="070B913F" w:rsidR="000C0C75" w:rsidRDefault="000C0C75" w:rsidP="000C0C75">
      <w:pPr>
        <w:ind w:left="708"/>
      </w:pPr>
      <w:r>
        <w:tab/>
        <w:t>4.2.</w:t>
      </w:r>
      <w:proofErr w:type="gramStart"/>
      <w:r>
        <w:t>2.</w:t>
      </w:r>
      <w:r w:rsidR="00740FAC">
        <w:t>Wireframes</w:t>
      </w:r>
      <w:proofErr w:type="gramEnd"/>
    </w:p>
    <w:p w14:paraId="70DCBF76" w14:textId="691A7BB6" w:rsidR="002C0448" w:rsidRDefault="002C0448" w:rsidP="002C0448">
      <w:pPr>
        <w:ind w:left="708" w:firstLine="708"/>
      </w:pPr>
      <w:r>
        <w:t>4.2.</w:t>
      </w:r>
      <w:proofErr w:type="gramStart"/>
      <w:r>
        <w:t>3.</w:t>
      </w:r>
      <w:r w:rsidR="00740FAC">
        <w:t>Desenvolvimento</w:t>
      </w:r>
      <w:proofErr w:type="gramEnd"/>
      <w:r w:rsidR="00740FAC">
        <w:t xml:space="preserve"> front</w:t>
      </w:r>
    </w:p>
    <w:p w14:paraId="3808D6C0" w14:textId="64C90E34" w:rsidR="00740FAC" w:rsidRDefault="00740FAC" w:rsidP="002C0448">
      <w:pPr>
        <w:ind w:left="708" w:firstLine="708"/>
      </w:pPr>
      <w:r>
        <w:t>4.2.</w:t>
      </w:r>
      <w:proofErr w:type="gramStart"/>
      <w:r>
        <w:t>4.Desenvolvimento</w:t>
      </w:r>
      <w:proofErr w:type="gramEnd"/>
      <w:r>
        <w:t xml:space="preserve"> </w:t>
      </w:r>
      <w:proofErr w:type="spellStart"/>
      <w:r>
        <w:t>back</w:t>
      </w:r>
      <w:proofErr w:type="spellEnd"/>
    </w:p>
    <w:p w14:paraId="1032CED0" w14:textId="08DA414F" w:rsidR="00740FAC" w:rsidRDefault="00740FAC" w:rsidP="002C0448">
      <w:pPr>
        <w:ind w:left="708" w:firstLine="708"/>
      </w:pPr>
      <w:r>
        <w:t>4.2.</w:t>
      </w:r>
      <w:proofErr w:type="gramStart"/>
      <w:r>
        <w:t>5.Apresentação</w:t>
      </w:r>
      <w:proofErr w:type="gramEnd"/>
    </w:p>
    <w:p w14:paraId="5B08E1A9" w14:textId="6EE9CBA3" w:rsidR="006C048E" w:rsidRDefault="006C048E" w:rsidP="00C1758B">
      <w:pPr>
        <w:ind w:left="708"/>
      </w:pPr>
      <w:r>
        <w:t>4.</w:t>
      </w:r>
      <w:proofErr w:type="gramStart"/>
      <w:r>
        <w:t>3.Terceira</w:t>
      </w:r>
      <w:proofErr w:type="gramEnd"/>
      <w:r>
        <w:t xml:space="preserve"> Sprint</w:t>
      </w:r>
    </w:p>
    <w:p w14:paraId="1A362587" w14:textId="13E54A7F" w:rsidR="000C0C75" w:rsidRDefault="000C0C75" w:rsidP="00C1758B">
      <w:pPr>
        <w:ind w:left="708"/>
      </w:pPr>
      <w:r>
        <w:tab/>
        <w:t>4.3.</w:t>
      </w:r>
      <w:proofErr w:type="gramStart"/>
      <w:r>
        <w:t>1.</w:t>
      </w:r>
      <w:r w:rsidR="00740FAC">
        <w:t>Levantar</w:t>
      </w:r>
      <w:proofErr w:type="gramEnd"/>
      <w:r w:rsidR="00740FAC">
        <w:t xml:space="preserve"> novos requisitos</w:t>
      </w:r>
    </w:p>
    <w:p w14:paraId="58B12213" w14:textId="57B414A8" w:rsidR="000C0C75" w:rsidRDefault="000C0C75" w:rsidP="00C1758B">
      <w:pPr>
        <w:ind w:left="708"/>
      </w:pPr>
      <w:r>
        <w:tab/>
        <w:t>4.3.</w:t>
      </w:r>
      <w:proofErr w:type="gramStart"/>
      <w:r>
        <w:t>2</w:t>
      </w:r>
      <w:r w:rsidR="002C0448">
        <w:t>.</w:t>
      </w:r>
      <w:r w:rsidR="00740FAC">
        <w:t>Wireframes</w:t>
      </w:r>
      <w:proofErr w:type="gramEnd"/>
    </w:p>
    <w:p w14:paraId="3A940C0F" w14:textId="4E87E70B" w:rsidR="002C0448" w:rsidRDefault="002C0448" w:rsidP="00C1758B">
      <w:pPr>
        <w:ind w:left="708"/>
      </w:pPr>
      <w:r>
        <w:tab/>
        <w:t>4.3.</w:t>
      </w:r>
      <w:proofErr w:type="gramStart"/>
      <w:r w:rsidR="001F7A9A">
        <w:t>3</w:t>
      </w:r>
      <w:r>
        <w:t>.</w:t>
      </w:r>
      <w:r w:rsidR="00740FAC">
        <w:t>Desenvolvimento</w:t>
      </w:r>
      <w:proofErr w:type="gramEnd"/>
      <w:r w:rsidR="00740FAC">
        <w:t xml:space="preserve"> front</w:t>
      </w:r>
    </w:p>
    <w:p w14:paraId="4EB78270" w14:textId="17BB1BBB" w:rsidR="00740FAC" w:rsidRDefault="00740FAC" w:rsidP="00740FAC">
      <w:pPr>
        <w:ind w:left="708" w:firstLine="708"/>
      </w:pPr>
      <w:r>
        <w:t>4.3.</w:t>
      </w:r>
      <w:proofErr w:type="gramStart"/>
      <w:r>
        <w:t>4.Desenvolvimento</w:t>
      </w:r>
      <w:proofErr w:type="gramEnd"/>
      <w:r>
        <w:t xml:space="preserve"> </w:t>
      </w:r>
      <w:proofErr w:type="spellStart"/>
      <w:r>
        <w:t>back</w:t>
      </w:r>
      <w:proofErr w:type="spellEnd"/>
    </w:p>
    <w:p w14:paraId="0023868A" w14:textId="0B5291DE" w:rsidR="00740FAC" w:rsidRDefault="00740FAC" w:rsidP="00740FAC">
      <w:pPr>
        <w:ind w:left="708" w:firstLine="708"/>
      </w:pPr>
      <w:r>
        <w:t>4.3.</w:t>
      </w:r>
      <w:proofErr w:type="gramStart"/>
      <w:r>
        <w:t>5.Apresentação</w:t>
      </w:r>
      <w:proofErr w:type="gramEnd"/>
    </w:p>
    <w:p w14:paraId="54D1BAA7" w14:textId="062ED6F4" w:rsidR="006C048E" w:rsidRDefault="006C048E" w:rsidP="00C1758B">
      <w:pPr>
        <w:ind w:left="708"/>
      </w:pPr>
      <w:r>
        <w:t>4.</w:t>
      </w:r>
      <w:proofErr w:type="gramStart"/>
      <w:r>
        <w:t>4.Quarta</w:t>
      </w:r>
      <w:proofErr w:type="gramEnd"/>
      <w:r>
        <w:t xml:space="preserve"> Sprint</w:t>
      </w:r>
    </w:p>
    <w:p w14:paraId="319A5705" w14:textId="2F758F7D" w:rsidR="002C0448" w:rsidRDefault="002C0448" w:rsidP="00C1758B">
      <w:pPr>
        <w:ind w:left="708"/>
      </w:pPr>
      <w:r>
        <w:tab/>
        <w:t>4.4.</w:t>
      </w:r>
      <w:proofErr w:type="gramStart"/>
      <w:r>
        <w:t>1.</w:t>
      </w:r>
      <w:r w:rsidR="00740FAC">
        <w:t>Levantar</w:t>
      </w:r>
      <w:proofErr w:type="gramEnd"/>
      <w:r w:rsidR="00740FAC">
        <w:t xml:space="preserve"> novos requisitos</w:t>
      </w:r>
    </w:p>
    <w:p w14:paraId="59F2765F" w14:textId="7A50EE04" w:rsidR="002C0448" w:rsidRDefault="002C0448" w:rsidP="00C1758B">
      <w:pPr>
        <w:ind w:left="708"/>
      </w:pPr>
      <w:r>
        <w:tab/>
        <w:t>4.4.</w:t>
      </w:r>
      <w:proofErr w:type="gramStart"/>
      <w:r>
        <w:t>2.</w:t>
      </w:r>
      <w:r w:rsidR="00740FAC">
        <w:t>Wireframes</w:t>
      </w:r>
      <w:proofErr w:type="gramEnd"/>
    </w:p>
    <w:p w14:paraId="4DF90DBB" w14:textId="044E83CE" w:rsidR="002C0448" w:rsidRDefault="002C0448" w:rsidP="00C1758B">
      <w:pPr>
        <w:ind w:left="708"/>
      </w:pPr>
      <w:r>
        <w:tab/>
        <w:t>4.</w:t>
      </w:r>
      <w:r w:rsidR="00055E00">
        <w:t>4</w:t>
      </w:r>
      <w:r>
        <w:t>.</w:t>
      </w:r>
      <w:proofErr w:type="gramStart"/>
      <w:r w:rsidR="00055E00">
        <w:t>3</w:t>
      </w:r>
      <w:r>
        <w:t>.</w:t>
      </w:r>
      <w:r w:rsidR="00740FAC">
        <w:t>Desenvolvimento</w:t>
      </w:r>
      <w:proofErr w:type="gramEnd"/>
      <w:r w:rsidR="00740FAC">
        <w:t xml:space="preserve"> front</w:t>
      </w:r>
    </w:p>
    <w:p w14:paraId="532318AD" w14:textId="5EE5FD26" w:rsidR="00D0462B" w:rsidRDefault="00D0462B" w:rsidP="00D0462B">
      <w:pPr>
        <w:ind w:left="708" w:firstLine="708"/>
      </w:pPr>
      <w:r>
        <w:t>4.4.</w:t>
      </w:r>
      <w:proofErr w:type="gramStart"/>
      <w:r>
        <w:t>4</w:t>
      </w:r>
      <w:r>
        <w:t>.Desenvolvimento</w:t>
      </w:r>
      <w:proofErr w:type="gramEnd"/>
      <w:r>
        <w:t xml:space="preserve"> front</w:t>
      </w:r>
    </w:p>
    <w:p w14:paraId="32B06DB5" w14:textId="662945EE" w:rsidR="00276EA1" w:rsidRPr="00AA3C95" w:rsidRDefault="00055E00" w:rsidP="00055E00">
      <w:pPr>
        <w:ind w:left="708"/>
      </w:pPr>
      <w:r>
        <w:tab/>
        <w:t>4.4.</w:t>
      </w:r>
      <w:proofErr w:type="gramStart"/>
      <w:r w:rsidR="00D0462B">
        <w:t>5</w:t>
      </w:r>
      <w:r>
        <w:t>.Apresentação</w:t>
      </w:r>
      <w:proofErr w:type="gramEnd"/>
    </w:p>
    <w:p w14:paraId="55407C8A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25F6995E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00667FD2" w14:textId="3EE48A13" w:rsidR="002A19BF" w:rsidRDefault="009D7581" w:rsidP="002A19BF">
      <w:pPr>
        <w:rPr>
          <w:color w:val="000000"/>
          <w:szCs w:val="20"/>
        </w:rPr>
      </w:pPr>
      <w:r w:rsidRPr="009D7581">
        <w:rPr>
          <w:color w:val="000000"/>
          <w:szCs w:val="20"/>
        </w:rPr>
        <w:t>Detalhamento no dicionário da EAP</w:t>
      </w:r>
    </w:p>
    <w:p w14:paraId="6091C66E" w14:textId="53764765" w:rsidR="009D7581" w:rsidRDefault="009D7581" w:rsidP="002A19BF">
      <w:pPr>
        <w:rPr>
          <w:color w:val="000000"/>
          <w:szCs w:val="20"/>
        </w:rPr>
      </w:pPr>
    </w:p>
    <w:tbl>
      <w:tblPr>
        <w:tblStyle w:val="Tabelacomgrade"/>
        <w:tblW w:w="8551" w:type="dxa"/>
        <w:tblLook w:val="04A0" w:firstRow="1" w:lastRow="0" w:firstColumn="1" w:lastColumn="0" w:noHBand="0" w:noVBand="1"/>
      </w:tblPr>
      <w:tblGrid>
        <w:gridCol w:w="1422"/>
        <w:gridCol w:w="2117"/>
        <w:gridCol w:w="5012"/>
      </w:tblGrid>
      <w:tr w:rsidR="009D7581" w14:paraId="45BE22C1" w14:textId="77777777" w:rsidTr="00372CDD">
        <w:trPr>
          <w:trHeight w:val="391"/>
        </w:trPr>
        <w:tc>
          <w:tcPr>
            <w:tcW w:w="1422" w:type="dxa"/>
            <w:shd w:val="clear" w:color="auto" w:fill="4F81BD" w:themeFill="accent1"/>
          </w:tcPr>
          <w:p w14:paraId="306E5F0E" w14:textId="0A8A9A57" w:rsidR="009D7581" w:rsidRDefault="009D7581" w:rsidP="002A19BF">
            <w:proofErr w:type="spellStart"/>
            <w:r>
              <w:t>Cod</w:t>
            </w:r>
            <w:proofErr w:type="spellEnd"/>
            <w:r>
              <w:t>. EAP</w:t>
            </w:r>
          </w:p>
        </w:tc>
        <w:tc>
          <w:tcPr>
            <w:tcW w:w="2117" w:type="dxa"/>
            <w:shd w:val="clear" w:color="auto" w:fill="4F81BD" w:themeFill="accent1"/>
          </w:tcPr>
          <w:p w14:paraId="15417B8C" w14:textId="37AF8853" w:rsidR="009D7581" w:rsidRDefault="009D7581" w:rsidP="002A19BF">
            <w:r>
              <w:t>Entrega</w:t>
            </w:r>
          </w:p>
        </w:tc>
        <w:tc>
          <w:tcPr>
            <w:tcW w:w="5012" w:type="dxa"/>
            <w:shd w:val="clear" w:color="auto" w:fill="4F81BD" w:themeFill="accent1"/>
          </w:tcPr>
          <w:p w14:paraId="0C2D6D13" w14:textId="0CB129D2" w:rsidR="009D7581" w:rsidRDefault="009D7581" w:rsidP="002A19BF">
            <w:r>
              <w:t>Critérios de aceitação</w:t>
            </w:r>
          </w:p>
        </w:tc>
      </w:tr>
      <w:tr w:rsidR="009D7581" w14:paraId="1E3D67FA" w14:textId="77777777" w:rsidTr="00372CDD">
        <w:trPr>
          <w:trHeight w:val="256"/>
        </w:trPr>
        <w:tc>
          <w:tcPr>
            <w:tcW w:w="1422" w:type="dxa"/>
          </w:tcPr>
          <w:p w14:paraId="2A483070" w14:textId="308EAFEB" w:rsidR="009D7581" w:rsidRDefault="005C6FF3" w:rsidP="002A19BF">
            <w:r>
              <w:t>1</w:t>
            </w:r>
          </w:p>
        </w:tc>
        <w:tc>
          <w:tcPr>
            <w:tcW w:w="2117" w:type="dxa"/>
          </w:tcPr>
          <w:p w14:paraId="2E7708DD" w14:textId="03ED295F" w:rsidR="009D7581" w:rsidRDefault="00E13E56" w:rsidP="002A19BF">
            <w:r>
              <w:t>Definição</w:t>
            </w:r>
            <w:r w:rsidR="00372CDD">
              <w:t xml:space="preserve"> do projeto</w:t>
            </w:r>
          </w:p>
        </w:tc>
        <w:tc>
          <w:tcPr>
            <w:tcW w:w="5012" w:type="dxa"/>
          </w:tcPr>
          <w:p w14:paraId="279BC766" w14:textId="34308851" w:rsidR="009D7581" w:rsidRDefault="00E13E56" w:rsidP="002A19BF">
            <w:r>
              <w:t xml:space="preserve">Briefing e </w:t>
            </w:r>
            <w:proofErr w:type="spellStart"/>
            <w:r>
              <w:t>BrainStorm</w:t>
            </w:r>
            <w:proofErr w:type="spellEnd"/>
            <w:r>
              <w:t xml:space="preserve"> sobre o projeto</w:t>
            </w:r>
          </w:p>
        </w:tc>
      </w:tr>
      <w:tr w:rsidR="009D7581" w14:paraId="232FB382" w14:textId="77777777" w:rsidTr="00372CDD">
        <w:trPr>
          <w:trHeight w:val="256"/>
        </w:trPr>
        <w:tc>
          <w:tcPr>
            <w:tcW w:w="1422" w:type="dxa"/>
          </w:tcPr>
          <w:p w14:paraId="34CAA615" w14:textId="6CFFA435" w:rsidR="009D7581" w:rsidRDefault="005C6FF3" w:rsidP="002A19BF">
            <w:r>
              <w:t>2</w:t>
            </w:r>
          </w:p>
        </w:tc>
        <w:tc>
          <w:tcPr>
            <w:tcW w:w="2117" w:type="dxa"/>
          </w:tcPr>
          <w:p w14:paraId="5D523950" w14:textId="7E52B5D4" w:rsidR="009D7581" w:rsidRDefault="00372CDD" w:rsidP="002A19BF">
            <w:r>
              <w:t>Gerenciamento do projeto</w:t>
            </w:r>
          </w:p>
        </w:tc>
        <w:tc>
          <w:tcPr>
            <w:tcW w:w="5012" w:type="dxa"/>
          </w:tcPr>
          <w:p w14:paraId="366D890E" w14:textId="19A347C2" w:rsidR="009D7581" w:rsidRDefault="00E13E56" w:rsidP="002A19BF">
            <w:r>
              <w:t xml:space="preserve">Montar o projeto de maneira que atenda </w:t>
            </w:r>
            <w:proofErr w:type="spellStart"/>
            <w:r>
              <w:t>as</w:t>
            </w:r>
            <w:proofErr w:type="spellEnd"/>
            <w:r>
              <w:t xml:space="preserve"> necessidades do cliente</w:t>
            </w:r>
          </w:p>
        </w:tc>
      </w:tr>
      <w:tr w:rsidR="009D7581" w14:paraId="325DEF28" w14:textId="77777777" w:rsidTr="00372CDD">
        <w:trPr>
          <w:trHeight w:val="256"/>
        </w:trPr>
        <w:tc>
          <w:tcPr>
            <w:tcW w:w="1422" w:type="dxa"/>
          </w:tcPr>
          <w:p w14:paraId="78063866" w14:textId="264B7D4A" w:rsidR="009D7581" w:rsidRDefault="005C6FF3" w:rsidP="002A19BF">
            <w:r>
              <w:t>3</w:t>
            </w:r>
          </w:p>
        </w:tc>
        <w:tc>
          <w:tcPr>
            <w:tcW w:w="2117" w:type="dxa"/>
          </w:tcPr>
          <w:p w14:paraId="21AE8769" w14:textId="560266BB" w:rsidR="009D7581" w:rsidRDefault="00372CDD" w:rsidP="002A19BF">
            <w:r>
              <w:t>Definir</w:t>
            </w:r>
            <w:r w:rsidR="00E13E56">
              <w:t xml:space="preserve"> </w:t>
            </w:r>
            <w:r>
              <w:t>as Tecnologias a serem utilizadas</w:t>
            </w:r>
          </w:p>
        </w:tc>
        <w:tc>
          <w:tcPr>
            <w:tcW w:w="5012" w:type="dxa"/>
          </w:tcPr>
          <w:p w14:paraId="3F8D7F6B" w14:textId="4EBB74F2" w:rsidR="009D7581" w:rsidRDefault="00E13E56" w:rsidP="002A19BF">
            <w:r>
              <w:t>D</w:t>
            </w:r>
            <w:r w:rsidR="003B4CFC">
              <w:t>iscussão e d</w:t>
            </w:r>
            <w:r>
              <w:t xml:space="preserve">efinição </w:t>
            </w:r>
            <w:r w:rsidR="003B4CFC">
              <w:t>das tecnologias a serem utilizadas</w:t>
            </w:r>
            <w:r>
              <w:t xml:space="preserve"> </w:t>
            </w:r>
          </w:p>
        </w:tc>
      </w:tr>
      <w:tr w:rsidR="009D7581" w14:paraId="6A05F84A" w14:textId="77777777" w:rsidTr="00372CDD">
        <w:trPr>
          <w:trHeight w:val="256"/>
        </w:trPr>
        <w:tc>
          <w:tcPr>
            <w:tcW w:w="1422" w:type="dxa"/>
          </w:tcPr>
          <w:p w14:paraId="58ACAFB7" w14:textId="3912596C" w:rsidR="009D7581" w:rsidRDefault="005C6FF3" w:rsidP="002A19BF">
            <w:r>
              <w:t>4</w:t>
            </w:r>
          </w:p>
        </w:tc>
        <w:tc>
          <w:tcPr>
            <w:tcW w:w="2117" w:type="dxa"/>
          </w:tcPr>
          <w:p w14:paraId="73DDE5AE" w14:textId="3DEB161D" w:rsidR="009D7581" w:rsidRDefault="00372CDD" w:rsidP="002A19BF">
            <w:r>
              <w:t>Desenvolvimento</w:t>
            </w:r>
          </w:p>
        </w:tc>
        <w:tc>
          <w:tcPr>
            <w:tcW w:w="5012" w:type="dxa"/>
          </w:tcPr>
          <w:p w14:paraId="22C13B20" w14:textId="77872A73" w:rsidR="009D7581" w:rsidRDefault="003B4CFC" w:rsidP="002A19BF">
            <w:r>
              <w:t>Começo do desenvolvimento do software</w:t>
            </w:r>
          </w:p>
        </w:tc>
      </w:tr>
      <w:tr w:rsidR="009D7581" w14:paraId="57AAA91C" w14:textId="77777777" w:rsidTr="00372CDD">
        <w:trPr>
          <w:trHeight w:val="256"/>
        </w:trPr>
        <w:tc>
          <w:tcPr>
            <w:tcW w:w="1422" w:type="dxa"/>
          </w:tcPr>
          <w:p w14:paraId="02131B88" w14:textId="5BEB4367" w:rsidR="009D7581" w:rsidRDefault="005C6FF3" w:rsidP="002A19BF">
            <w:r>
              <w:t>4.1</w:t>
            </w:r>
          </w:p>
        </w:tc>
        <w:tc>
          <w:tcPr>
            <w:tcW w:w="2117" w:type="dxa"/>
          </w:tcPr>
          <w:p w14:paraId="3213F26B" w14:textId="5D0257B1" w:rsidR="009D7581" w:rsidRDefault="00372CDD" w:rsidP="002A19BF">
            <w:r>
              <w:t>Primeira Sprint</w:t>
            </w:r>
          </w:p>
        </w:tc>
        <w:tc>
          <w:tcPr>
            <w:tcW w:w="5012" w:type="dxa"/>
          </w:tcPr>
          <w:p w14:paraId="4247CDB0" w14:textId="77777777" w:rsidR="009D7581" w:rsidRDefault="009D7581" w:rsidP="002A19BF"/>
        </w:tc>
      </w:tr>
      <w:tr w:rsidR="005C6FF3" w14:paraId="20E47552" w14:textId="77777777" w:rsidTr="00372CDD">
        <w:trPr>
          <w:trHeight w:val="256"/>
        </w:trPr>
        <w:tc>
          <w:tcPr>
            <w:tcW w:w="1422" w:type="dxa"/>
          </w:tcPr>
          <w:p w14:paraId="4911B181" w14:textId="77777777" w:rsidR="005C6FF3" w:rsidRDefault="005C6FF3" w:rsidP="000B4D82">
            <w:r>
              <w:t>4.1.1</w:t>
            </w:r>
          </w:p>
        </w:tc>
        <w:tc>
          <w:tcPr>
            <w:tcW w:w="2117" w:type="dxa"/>
          </w:tcPr>
          <w:p w14:paraId="46D36DEA" w14:textId="45B0DE71" w:rsidR="005C6FF3" w:rsidRDefault="003B5D3A" w:rsidP="003B5D3A">
            <w:r w:rsidRPr="00740FAC">
              <w:t>Briefing</w:t>
            </w:r>
          </w:p>
        </w:tc>
        <w:tc>
          <w:tcPr>
            <w:tcW w:w="5012" w:type="dxa"/>
          </w:tcPr>
          <w:p w14:paraId="382C91DC" w14:textId="08568857" w:rsidR="005C6FF3" w:rsidRDefault="005C6FF3" w:rsidP="000B4D82"/>
        </w:tc>
      </w:tr>
      <w:tr w:rsidR="005C6FF3" w14:paraId="2899205A" w14:textId="77777777" w:rsidTr="00372CDD">
        <w:trPr>
          <w:trHeight w:val="256"/>
        </w:trPr>
        <w:tc>
          <w:tcPr>
            <w:tcW w:w="1422" w:type="dxa"/>
          </w:tcPr>
          <w:p w14:paraId="7775A0CE" w14:textId="77777777" w:rsidR="005C6FF3" w:rsidRDefault="005C6FF3" w:rsidP="000B4D82">
            <w:r>
              <w:t>4.1.2</w:t>
            </w:r>
          </w:p>
        </w:tc>
        <w:tc>
          <w:tcPr>
            <w:tcW w:w="2117" w:type="dxa"/>
          </w:tcPr>
          <w:p w14:paraId="76A6ECC1" w14:textId="142AB80C" w:rsidR="005C6FF3" w:rsidRDefault="00372CDD" w:rsidP="000B4D82">
            <w:proofErr w:type="spellStart"/>
            <w:r>
              <w:t>User</w:t>
            </w:r>
            <w:proofErr w:type="spellEnd"/>
            <w:r>
              <w:t xml:space="preserve"> Stories</w:t>
            </w:r>
          </w:p>
        </w:tc>
        <w:tc>
          <w:tcPr>
            <w:tcW w:w="5012" w:type="dxa"/>
          </w:tcPr>
          <w:p w14:paraId="7CD593EF" w14:textId="53AE726E" w:rsidR="005C6FF3" w:rsidRDefault="003B4CFC" w:rsidP="000B4D82">
            <w:r>
              <w:t>Entender e estruturar os objetivos do projeto</w:t>
            </w:r>
          </w:p>
        </w:tc>
      </w:tr>
      <w:tr w:rsidR="005C6FF3" w14:paraId="6C185503" w14:textId="77777777" w:rsidTr="00372CDD">
        <w:trPr>
          <w:trHeight w:val="239"/>
        </w:trPr>
        <w:tc>
          <w:tcPr>
            <w:tcW w:w="1422" w:type="dxa"/>
          </w:tcPr>
          <w:p w14:paraId="157ADF29" w14:textId="77777777" w:rsidR="005C6FF3" w:rsidRDefault="005C6FF3" w:rsidP="000B4D82">
            <w:r>
              <w:t>4.1.3</w:t>
            </w:r>
          </w:p>
        </w:tc>
        <w:tc>
          <w:tcPr>
            <w:tcW w:w="2117" w:type="dxa"/>
          </w:tcPr>
          <w:p w14:paraId="25CFDFCB" w14:textId="66D4C405" w:rsidR="005C6FF3" w:rsidRDefault="003B5D3A" w:rsidP="000B4D82">
            <w:r w:rsidRPr="00740FAC">
              <w:t>Modelagem do banco de dados</w:t>
            </w:r>
          </w:p>
        </w:tc>
        <w:tc>
          <w:tcPr>
            <w:tcW w:w="5012" w:type="dxa"/>
          </w:tcPr>
          <w:p w14:paraId="32C9358E" w14:textId="69A9E4C1" w:rsidR="005C6FF3" w:rsidRDefault="003B5D3A" w:rsidP="000B4D82">
            <w:r>
              <w:t>Montagem do diagrama e modelo do banco de dados do projeto</w:t>
            </w:r>
          </w:p>
        </w:tc>
      </w:tr>
      <w:tr w:rsidR="005C6FF3" w14:paraId="37C93766" w14:textId="77777777" w:rsidTr="00372CDD">
        <w:trPr>
          <w:trHeight w:val="256"/>
        </w:trPr>
        <w:tc>
          <w:tcPr>
            <w:tcW w:w="1422" w:type="dxa"/>
          </w:tcPr>
          <w:p w14:paraId="7C82386A" w14:textId="48F9E9DE" w:rsidR="005C6FF3" w:rsidRDefault="005C6FF3" w:rsidP="000B4D82">
            <w:r>
              <w:t>4.1.4</w:t>
            </w:r>
          </w:p>
        </w:tc>
        <w:tc>
          <w:tcPr>
            <w:tcW w:w="2117" w:type="dxa"/>
          </w:tcPr>
          <w:p w14:paraId="2ABB431B" w14:textId="1866E6DF" w:rsidR="005C6FF3" w:rsidRDefault="003B5D3A" w:rsidP="000B4D82">
            <w:proofErr w:type="spellStart"/>
            <w:r w:rsidRPr="00740FAC">
              <w:t>Wireframes</w:t>
            </w:r>
            <w:proofErr w:type="spellEnd"/>
          </w:p>
        </w:tc>
        <w:tc>
          <w:tcPr>
            <w:tcW w:w="5012" w:type="dxa"/>
          </w:tcPr>
          <w:p w14:paraId="6D0A1B61" w14:textId="00792234" w:rsidR="005C6FF3" w:rsidRDefault="003B5D3A" w:rsidP="000B4D82">
            <w:r>
              <w:t>Prototipação da visualização da sprint</w:t>
            </w:r>
          </w:p>
        </w:tc>
      </w:tr>
      <w:tr w:rsidR="005C6FF3" w14:paraId="287098A2" w14:textId="77777777" w:rsidTr="00372CDD">
        <w:trPr>
          <w:trHeight w:val="256"/>
        </w:trPr>
        <w:tc>
          <w:tcPr>
            <w:tcW w:w="1422" w:type="dxa"/>
          </w:tcPr>
          <w:p w14:paraId="3D5F11E8" w14:textId="77D660FA" w:rsidR="005C6FF3" w:rsidRDefault="005C6FF3" w:rsidP="000B4D82">
            <w:r>
              <w:t>4.1.5</w:t>
            </w:r>
          </w:p>
        </w:tc>
        <w:tc>
          <w:tcPr>
            <w:tcW w:w="2117" w:type="dxa"/>
          </w:tcPr>
          <w:p w14:paraId="033EC08F" w14:textId="7896F26C" w:rsidR="005C6FF3" w:rsidRDefault="003B5D3A" w:rsidP="003B5D3A">
            <w:r>
              <w:t>Priorização</w:t>
            </w:r>
          </w:p>
        </w:tc>
        <w:tc>
          <w:tcPr>
            <w:tcW w:w="5012" w:type="dxa"/>
          </w:tcPr>
          <w:p w14:paraId="196DE82C" w14:textId="6AD5A708" w:rsidR="005C6FF3" w:rsidRDefault="003B5D3A" w:rsidP="000B4D82">
            <w:r>
              <w:t>Definição dos itens mais importantes</w:t>
            </w:r>
          </w:p>
        </w:tc>
      </w:tr>
      <w:tr w:rsidR="005C6FF3" w14:paraId="672F7DBF" w14:textId="77777777" w:rsidTr="00372CDD">
        <w:trPr>
          <w:trHeight w:val="239"/>
        </w:trPr>
        <w:tc>
          <w:tcPr>
            <w:tcW w:w="1422" w:type="dxa"/>
          </w:tcPr>
          <w:p w14:paraId="029C559F" w14:textId="72DA39FB" w:rsidR="005C6FF3" w:rsidRDefault="005C6FF3" w:rsidP="000B4D82">
            <w:r>
              <w:t>4.1.6</w:t>
            </w:r>
          </w:p>
        </w:tc>
        <w:tc>
          <w:tcPr>
            <w:tcW w:w="2117" w:type="dxa"/>
          </w:tcPr>
          <w:p w14:paraId="428D7546" w14:textId="0A9A59F2" w:rsidR="005C6FF3" w:rsidRDefault="003B5D3A" w:rsidP="000B4D82">
            <w:r>
              <w:t>Desenvolvimento front</w:t>
            </w:r>
          </w:p>
        </w:tc>
        <w:tc>
          <w:tcPr>
            <w:tcW w:w="5012" w:type="dxa"/>
          </w:tcPr>
          <w:p w14:paraId="47D8E755" w14:textId="4995247D" w:rsidR="005C6FF3" w:rsidRDefault="003B5D3A" w:rsidP="000B4D82">
            <w:r>
              <w:t>Início do desenvolvimento físico do projeto</w:t>
            </w:r>
          </w:p>
        </w:tc>
      </w:tr>
      <w:tr w:rsidR="003B5D3A" w14:paraId="45B0BCF7" w14:textId="77777777" w:rsidTr="00372CDD">
        <w:trPr>
          <w:trHeight w:val="239"/>
        </w:trPr>
        <w:tc>
          <w:tcPr>
            <w:tcW w:w="1422" w:type="dxa"/>
          </w:tcPr>
          <w:p w14:paraId="27205616" w14:textId="1789EBF4" w:rsidR="003B5D3A" w:rsidRDefault="003B5D3A" w:rsidP="000B4D82">
            <w:r>
              <w:t>4.1.7</w:t>
            </w:r>
          </w:p>
        </w:tc>
        <w:tc>
          <w:tcPr>
            <w:tcW w:w="2117" w:type="dxa"/>
          </w:tcPr>
          <w:p w14:paraId="1E93542C" w14:textId="0758952E" w:rsidR="003B5D3A" w:rsidRDefault="003B5D3A" w:rsidP="000B4D82">
            <w:r>
              <w:t xml:space="preserve">Desenvolvimento </w:t>
            </w:r>
            <w:proofErr w:type="spellStart"/>
            <w:r>
              <w:t>back</w:t>
            </w:r>
            <w:proofErr w:type="spellEnd"/>
          </w:p>
        </w:tc>
        <w:tc>
          <w:tcPr>
            <w:tcW w:w="5012" w:type="dxa"/>
          </w:tcPr>
          <w:p w14:paraId="1510EF15" w14:textId="4AC00C9B" w:rsidR="003B5D3A" w:rsidRDefault="003B5D3A" w:rsidP="000B4D82">
            <w:r>
              <w:t>Início do desenvolvimento físico</w:t>
            </w:r>
            <w:r>
              <w:t xml:space="preserve"> </w:t>
            </w:r>
            <w:r>
              <w:t>do projeto</w:t>
            </w:r>
          </w:p>
        </w:tc>
      </w:tr>
      <w:tr w:rsidR="003B5D3A" w14:paraId="28809525" w14:textId="77777777" w:rsidTr="00372CDD">
        <w:trPr>
          <w:trHeight w:val="239"/>
        </w:trPr>
        <w:tc>
          <w:tcPr>
            <w:tcW w:w="1422" w:type="dxa"/>
          </w:tcPr>
          <w:p w14:paraId="04B0BFC1" w14:textId="16A0BD4C" w:rsidR="003B5D3A" w:rsidRDefault="003B5D3A" w:rsidP="000B4D82">
            <w:r>
              <w:t>4.1.8</w:t>
            </w:r>
          </w:p>
        </w:tc>
        <w:tc>
          <w:tcPr>
            <w:tcW w:w="2117" w:type="dxa"/>
          </w:tcPr>
          <w:p w14:paraId="0BB8F1A9" w14:textId="625C68EC" w:rsidR="003B5D3A" w:rsidRDefault="003B5D3A" w:rsidP="000B4D82">
            <w:r>
              <w:t>Apresentação</w:t>
            </w:r>
          </w:p>
        </w:tc>
        <w:tc>
          <w:tcPr>
            <w:tcW w:w="5012" w:type="dxa"/>
          </w:tcPr>
          <w:p w14:paraId="511B89C1" w14:textId="7FEA7D5C" w:rsidR="003B5D3A" w:rsidRDefault="003B5D3A" w:rsidP="000B4D82">
            <w:r>
              <w:t>Desenvolvimento da apresentação do projeto aos clientes</w:t>
            </w:r>
          </w:p>
        </w:tc>
      </w:tr>
      <w:tr w:rsidR="005C6FF3" w14:paraId="077BE51B" w14:textId="77777777" w:rsidTr="00372CDD">
        <w:trPr>
          <w:trHeight w:val="256"/>
        </w:trPr>
        <w:tc>
          <w:tcPr>
            <w:tcW w:w="1422" w:type="dxa"/>
          </w:tcPr>
          <w:p w14:paraId="3A8D582F" w14:textId="77777777" w:rsidR="005C6FF3" w:rsidRDefault="005C6FF3" w:rsidP="000B4D82">
            <w:r>
              <w:t>4.2</w:t>
            </w:r>
          </w:p>
        </w:tc>
        <w:tc>
          <w:tcPr>
            <w:tcW w:w="2117" w:type="dxa"/>
          </w:tcPr>
          <w:p w14:paraId="5B7CE17C" w14:textId="5287FB56" w:rsidR="005C6FF3" w:rsidRDefault="00372CDD" w:rsidP="000B4D82">
            <w:r>
              <w:t>Segunda Sprint</w:t>
            </w:r>
          </w:p>
        </w:tc>
        <w:tc>
          <w:tcPr>
            <w:tcW w:w="5012" w:type="dxa"/>
          </w:tcPr>
          <w:p w14:paraId="60E3352D" w14:textId="77777777" w:rsidR="005C6FF3" w:rsidRDefault="005C6FF3" w:rsidP="000B4D82"/>
        </w:tc>
      </w:tr>
      <w:tr w:rsidR="005C6FF3" w14:paraId="6CB8B28E" w14:textId="77777777" w:rsidTr="00372CDD">
        <w:trPr>
          <w:trHeight w:val="256"/>
        </w:trPr>
        <w:tc>
          <w:tcPr>
            <w:tcW w:w="1422" w:type="dxa"/>
          </w:tcPr>
          <w:p w14:paraId="3710E38C" w14:textId="77777777" w:rsidR="005C6FF3" w:rsidRDefault="005C6FF3" w:rsidP="000B4D82">
            <w:r>
              <w:lastRenderedPageBreak/>
              <w:t>4.2.1</w:t>
            </w:r>
          </w:p>
        </w:tc>
        <w:tc>
          <w:tcPr>
            <w:tcW w:w="2117" w:type="dxa"/>
          </w:tcPr>
          <w:p w14:paraId="1DF6482E" w14:textId="2624D94D" w:rsidR="005C6FF3" w:rsidRDefault="003B5D3A" w:rsidP="000B4D82">
            <w:r>
              <w:t>Levantar novos requisitos</w:t>
            </w:r>
          </w:p>
        </w:tc>
        <w:tc>
          <w:tcPr>
            <w:tcW w:w="5012" w:type="dxa"/>
          </w:tcPr>
          <w:p w14:paraId="0C3BC9C8" w14:textId="17CAA095" w:rsidR="005C6FF3" w:rsidRPr="003B5D3A" w:rsidRDefault="003B5D3A" w:rsidP="000B4D82">
            <w:r>
              <w:t xml:space="preserve">Discussão com os clientes sobre os novos itens a serem adicionados </w:t>
            </w:r>
            <w:proofErr w:type="spellStart"/>
            <w:r>
              <w:t>na</w:t>
            </w:r>
            <w:proofErr w:type="spellEnd"/>
            <w:r>
              <w:t xml:space="preserve"> sprint</w:t>
            </w:r>
          </w:p>
        </w:tc>
      </w:tr>
      <w:tr w:rsidR="005C6FF3" w14:paraId="03D7FF5C" w14:textId="77777777" w:rsidTr="00372CDD">
        <w:trPr>
          <w:trHeight w:val="239"/>
        </w:trPr>
        <w:tc>
          <w:tcPr>
            <w:tcW w:w="1422" w:type="dxa"/>
          </w:tcPr>
          <w:p w14:paraId="04A6D492" w14:textId="77777777" w:rsidR="005C6FF3" w:rsidRDefault="005C6FF3" w:rsidP="000B4D82">
            <w:r>
              <w:t>4.2.2</w:t>
            </w:r>
          </w:p>
        </w:tc>
        <w:tc>
          <w:tcPr>
            <w:tcW w:w="2117" w:type="dxa"/>
          </w:tcPr>
          <w:p w14:paraId="0F359692" w14:textId="76B43FCE" w:rsidR="005C6FF3" w:rsidRDefault="003B5D3A" w:rsidP="000B4D82">
            <w:proofErr w:type="spellStart"/>
            <w:r>
              <w:t>Wireframes</w:t>
            </w:r>
            <w:proofErr w:type="spellEnd"/>
          </w:p>
        </w:tc>
        <w:tc>
          <w:tcPr>
            <w:tcW w:w="5012" w:type="dxa"/>
          </w:tcPr>
          <w:p w14:paraId="15DE14FE" w14:textId="0264BDEC" w:rsidR="005C6FF3" w:rsidRDefault="003B5D3A" w:rsidP="000B4D82">
            <w:r>
              <w:t xml:space="preserve">Prototipação da </w:t>
            </w:r>
            <w:r>
              <w:t>visualização da sprint</w:t>
            </w:r>
          </w:p>
        </w:tc>
      </w:tr>
      <w:tr w:rsidR="005C6FF3" w14:paraId="2072A91F" w14:textId="77777777" w:rsidTr="00372CDD">
        <w:trPr>
          <w:trHeight w:val="256"/>
        </w:trPr>
        <w:tc>
          <w:tcPr>
            <w:tcW w:w="1422" w:type="dxa"/>
          </w:tcPr>
          <w:p w14:paraId="106C30E9" w14:textId="77777777" w:rsidR="005C6FF3" w:rsidRDefault="005C6FF3" w:rsidP="000B4D82">
            <w:r>
              <w:t>4.2.3</w:t>
            </w:r>
          </w:p>
        </w:tc>
        <w:tc>
          <w:tcPr>
            <w:tcW w:w="2117" w:type="dxa"/>
          </w:tcPr>
          <w:p w14:paraId="219D0EDF" w14:textId="323CA7AB" w:rsidR="005C6FF3" w:rsidRDefault="003B5D3A" w:rsidP="000B4D82">
            <w:r>
              <w:t>Desenvolvimento front</w:t>
            </w:r>
          </w:p>
        </w:tc>
        <w:tc>
          <w:tcPr>
            <w:tcW w:w="5012" w:type="dxa"/>
          </w:tcPr>
          <w:p w14:paraId="21504BA4" w14:textId="610ADCC4" w:rsidR="005C6FF3" w:rsidRDefault="003B5D3A" w:rsidP="000B4D82">
            <w:r>
              <w:t>D</w:t>
            </w:r>
            <w:r>
              <w:t>esenvolvimento físico do projeto</w:t>
            </w:r>
          </w:p>
        </w:tc>
      </w:tr>
      <w:tr w:rsidR="003B5D3A" w14:paraId="22C6C9F9" w14:textId="77777777" w:rsidTr="00372CDD">
        <w:trPr>
          <w:trHeight w:val="256"/>
        </w:trPr>
        <w:tc>
          <w:tcPr>
            <w:tcW w:w="1422" w:type="dxa"/>
          </w:tcPr>
          <w:p w14:paraId="6567D6B1" w14:textId="0CEF04BB" w:rsidR="003B5D3A" w:rsidRDefault="003B5D3A" w:rsidP="000B4D82">
            <w:r>
              <w:t>4.2.4</w:t>
            </w:r>
          </w:p>
        </w:tc>
        <w:tc>
          <w:tcPr>
            <w:tcW w:w="2117" w:type="dxa"/>
          </w:tcPr>
          <w:p w14:paraId="5BA42050" w14:textId="11008B19" w:rsidR="003B5D3A" w:rsidRDefault="003B5D3A" w:rsidP="000B4D82">
            <w:r>
              <w:t xml:space="preserve">Desenvolvimento </w:t>
            </w:r>
            <w:proofErr w:type="spellStart"/>
            <w:r>
              <w:t>back</w:t>
            </w:r>
            <w:proofErr w:type="spellEnd"/>
          </w:p>
        </w:tc>
        <w:tc>
          <w:tcPr>
            <w:tcW w:w="5012" w:type="dxa"/>
          </w:tcPr>
          <w:p w14:paraId="42787900" w14:textId="38F9630F" w:rsidR="003B5D3A" w:rsidRDefault="003B5D3A" w:rsidP="000B4D82">
            <w:r>
              <w:t>D</w:t>
            </w:r>
            <w:r>
              <w:t>esenvolvimento físico do projeto</w:t>
            </w:r>
          </w:p>
        </w:tc>
      </w:tr>
      <w:tr w:rsidR="003B5D3A" w14:paraId="442692FB" w14:textId="77777777" w:rsidTr="00372CDD">
        <w:trPr>
          <w:trHeight w:val="256"/>
        </w:trPr>
        <w:tc>
          <w:tcPr>
            <w:tcW w:w="1422" w:type="dxa"/>
          </w:tcPr>
          <w:p w14:paraId="72C2CBE2" w14:textId="3E6A70CD" w:rsidR="003B5D3A" w:rsidRDefault="003B5D3A" w:rsidP="000B4D82">
            <w:r>
              <w:t>4.2.5</w:t>
            </w:r>
          </w:p>
        </w:tc>
        <w:tc>
          <w:tcPr>
            <w:tcW w:w="2117" w:type="dxa"/>
          </w:tcPr>
          <w:p w14:paraId="361493B7" w14:textId="0F77236C" w:rsidR="003B5D3A" w:rsidRDefault="003B5D3A" w:rsidP="000B4D82">
            <w:r>
              <w:t>Apresentação</w:t>
            </w:r>
          </w:p>
        </w:tc>
        <w:tc>
          <w:tcPr>
            <w:tcW w:w="5012" w:type="dxa"/>
          </w:tcPr>
          <w:p w14:paraId="4E739BA3" w14:textId="08225A5E" w:rsidR="003B5D3A" w:rsidRDefault="003B5D3A" w:rsidP="000B4D82">
            <w:r>
              <w:t>Desenvolvimento da apresentação do projeto aos clientes</w:t>
            </w:r>
          </w:p>
        </w:tc>
      </w:tr>
      <w:tr w:rsidR="005C6FF3" w14:paraId="688D1AD1" w14:textId="77777777" w:rsidTr="00372CDD">
        <w:trPr>
          <w:trHeight w:val="256"/>
        </w:trPr>
        <w:tc>
          <w:tcPr>
            <w:tcW w:w="1422" w:type="dxa"/>
          </w:tcPr>
          <w:p w14:paraId="69CEDC3B" w14:textId="77777777" w:rsidR="005C6FF3" w:rsidRDefault="005C6FF3" w:rsidP="000B4D82">
            <w:r>
              <w:t>4.3</w:t>
            </w:r>
          </w:p>
        </w:tc>
        <w:tc>
          <w:tcPr>
            <w:tcW w:w="2117" w:type="dxa"/>
          </w:tcPr>
          <w:p w14:paraId="3FE3B8B2" w14:textId="5371F9CD" w:rsidR="005C6FF3" w:rsidRDefault="00372CDD" w:rsidP="000B4D82">
            <w:r>
              <w:t>Terceira Sprint</w:t>
            </w:r>
          </w:p>
        </w:tc>
        <w:tc>
          <w:tcPr>
            <w:tcW w:w="5012" w:type="dxa"/>
          </w:tcPr>
          <w:p w14:paraId="1E3168C5" w14:textId="77777777" w:rsidR="005C6FF3" w:rsidRDefault="005C6FF3" w:rsidP="000B4D82"/>
        </w:tc>
      </w:tr>
      <w:tr w:rsidR="005C6FF3" w14:paraId="4DDEFC9D" w14:textId="77777777" w:rsidTr="00372CDD">
        <w:trPr>
          <w:trHeight w:val="239"/>
        </w:trPr>
        <w:tc>
          <w:tcPr>
            <w:tcW w:w="1422" w:type="dxa"/>
          </w:tcPr>
          <w:p w14:paraId="084AA82F" w14:textId="77777777" w:rsidR="005C6FF3" w:rsidRDefault="005C6FF3" w:rsidP="000B4D82">
            <w:r>
              <w:t>4.3.1</w:t>
            </w:r>
          </w:p>
        </w:tc>
        <w:tc>
          <w:tcPr>
            <w:tcW w:w="2117" w:type="dxa"/>
          </w:tcPr>
          <w:p w14:paraId="3322C7E6" w14:textId="389B8972" w:rsidR="005C6FF3" w:rsidRDefault="003B5D3A" w:rsidP="000B4D82">
            <w:r>
              <w:t>Levantar novos requisitos</w:t>
            </w:r>
          </w:p>
        </w:tc>
        <w:tc>
          <w:tcPr>
            <w:tcW w:w="5012" w:type="dxa"/>
          </w:tcPr>
          <w:p w14:paraId="585B9E91" w14:textId="50D57509" w:rsidR="005C6FF3" w:rsidRDefault="00D0462B" w:rsidP="000B4D82">
            <w:r>
              <w:t xml:space="preserve">Discussão com os clientes sobre os novos itens a serem adicionados </w:t>
            </w:r>
            <w:proofErr w:type="spellStart"/>
            <w:r>
              <w:t>na</w:t>
            </w:r>
            <w:proofErr w:type="spellEnd"/>
            <w:r>
              <w:t xml:space="preserve"> sprint</w:t>
            </w:r>
          </w:p>
        </w:tc>
      </w:tr>
      <w:tr w:rsidR="005C6FF3" w14:paraId="3E20C31F" w14:textId="77777777" w:rsidTr="00372CDD">
        <w:trPr>
          <w:trHeight w:val="256"/>
        </w:trPr>
        <w:tc>
          <w:tcPr>
            <w:tcW w:w="1422" w:type="dxa"/>
          </w:tcPr>
          <w:p w14:paraId="1E6CE1A1" w14:textId="478ED29C" w:rsidR="005C6FF3" w:rsidRDefault="005C6FF3" w:rsidP="000B4D82">
            <w:r>
              <w:t>4.3</w:t>
            </w:r>
            <w:r w:rsidR="00372CDD">
              <w:t>.2</w:t>
            </w:r>
          </w:p>
        </w:tc>
        <w:tc>
          <w:tcPr>
            <w:tcW w:w="2117" w:type="dxa"/>
          </w:tcPr>
          <w:p w14:paraId="52189010" w14:textId="20A5AF33" w:rsidR="005C6FF3" w:rsidRDefault="00D0462B" w:rsidP="000B4D82">
            <w:proofErr w:type="spellStart"/>
            <w:r>
              <w:t>Wireframes</w:t>
            </w:r>
            <w:proofErr w:type="spellEnd"/>
          </w:p>
        </w:tc>
        <w:tc>
          <w:tcPr>
            <w:tcW w:w="5012" w:type="dxa"/>
          </w:tcPr>
          <w:p w14:paraId="135BA6F5" w14:textId="3E39DDB7" w:rsidR="005C6FF3" w:rsidRDefault="00D0462B" w:rsidP="000B4D82">
            <w:r>
              <w:t>Prototipação da visualização da sprint</w:t>
            </w:r>
          </w:p>
        </w:tc>
      </w:tr>
      <w:tr w:rsidR="005C6FF3" w14:paraId="055BDEAB" w14:textId="77777777" w:rsidTr="00372CDD">
        <w:trPr>
          <w:trHeight w:val="256"/>
        </w:trPr>
        <w:tc>
          <w:tcPr>
            <w:tcW w:w="1422" w:type="dxa"/>
          </w:tcPr>
          <w:p w14:paraId="09EA45FF" w14:textId="25185284" w:rsidR="005C6FF3" w:rsidRDefault="005C6FF3" w:rsidP="000B4D82">
            <w:r>
              <w:t>4.3.</w:t>
            </w:r>
            <w:r w:rsidR="00372CDD">
              <w:t>3</w:t>
            </w:r>
          </w:p>
        </w:tc>
        <w:tc>
          <w:tcPr>
            <w:tcW w:w="2117" w:type="dxa"/>
          </w:tcPr>
          <w:p w14:paraId="7B8BF0EB" w14:textId="2C900C2C" w:rsidR="005C6FF3" w:rsidRDefault="00D0462B" w:rsidP="000B4D82">
            <w:r>
              <w:t>Desenvolvimento front</w:t>
            </w:r>
          </w:p>
        </w:tc>
        <w:tc>
          <w:tcPr>
            <w:tcW w:w="5012" w:type="dxa"/>
          </w:tcPr>
          <w:p w14:paraId="42A66ACC" w14:textId="6E2BE475" w:rsidR="005C6FF3" w:rsidRDefault="00D0462B" w:rsidP="000B4D82">
            <w:r>
              <w:t>Desenvolvimento físico do projeto</w:t>
            </w:r>
          </w:p>
        </w:tc>
      </w:tr>
      <w:tr w:rsidR="00D0462B" w14:paraId="5C40AFF1" w14:textId="77777777" w:rsidTr="00372CDD">
        <w:trPr>
          <w:trHeight w:val="256"/>
        </w:trPr>
        <w:tc>
          <w:tcPr>
            <w:tcW w:w="1422" w:type="dxa"/>
          </w:tcPr>
          <w:p w14:paraId="36C13031" w14:textId="20AAB31F" w:rsidR="00D0462B" w:rsidRDefault="00D0462B" w:rsidP="000B4D82">
            <w:r>
              <w:t>4.3.4</w:t>
            </w:r>
          </w:p>
        </w:tc>
        <w:tc>
          <w:tcPr>
            <w:tcW w:w="2117" w:type="dxa"/>
          </w:tcPr>
          <w:p w14:paraId="2C628D8F" w14:textId="38AA8D76" w:rsidR="00D0462B" w:rsidRDefault="00D0462B" w:rsidP="000B4D82">
            <w:r>
              <w:t xml:space="preserve">Desenvolvimento </w:t>
            </w:r>
            <w:proofErr w:type="spellStart"/>
            <w:r>
              <w:t>back</w:t>
            </w:r>
            <w:proofErr w:type="spellEnd"/>
          </w:p>
        </w:tc>
        <w:tc>
          <w:tcPr>
            <w:tcW w:w="5012" w:type="dxa"/>
          </w:tcPr>
          <w:p w14:paraId="5BDD84E8" w14:textId="24E850A5" w:rsidR="00D0462B" w:rsidRDefault="00D0462B" w:rsidP="000B4D82">
            <w:r>
              <w:t>Desenvolvimento físico do projeto</w:t>
            </w:r>
          </w:p>
        </w:tc>
      </w:tr>
      <w:tr w:rsidR="00D0462B" w14:paraId="22431099" w14:textId="77777777" w:rsidTr="00372CDD">
        <w:trPr>
          <w:trHeight w:val="256"/>
        </w:trPr>
        <w:tc>
          <w:tcPr>
            <w:tcW w:w="1422" w:type="dxa"/>
          </w:tcPr>
          <w:p w14:paraId="379E6AD8" w14:textId="659BE06A" w:rsidR="00D0462B" w:rsidRDefault="00D0462B" w:rsidP="00D0462B">
            <w:r>
              <w:t>4.3.5</w:t>
            </w:r>
          </w:p>
        </w:tc>
        <w:tc>
          <w:tcPr>
            <w:tcW w:w="2117" w:type="dxa"/>
          </w:tcPr>
          <w:p w14:paraId="5375C4CC" w14:textId="5BE7A98E" w:rsidR="00D0462B" w:rsidRDefault="00D0462B" w:rsidP="00D0462B">
            <w:r>
              <w:t>Apresentação</w:t>
            </w:r>
          </w:p>
        </w:tc>
        <w:tc>
          <w:tcPr>
            <w:tcW w:w="5012" w:type="dxa"/>
          </w:tcPr>
          <w:p w14:paraId="680BA843" w14:textId="401DE493" w:rsidR="00D0462B" w:rsidRDefault="00D0462B" w:rsidP="00D0462B">
            <w:r>
              <w:t>Desenvolvimento da apresentação do projeto aos clientes</w:t>
            </w:r>
          </w:p>
        </w:tc>
      </w:tr>
      <w:tr w:rsidR="00D0462B" w14:paraId="34D2B7CF" w14:textId="77777777" w:rsidTr="00372CDD">
        <w:trPr>
          <w:trHeight w:val="239"/>
        </w:trPr>
        <w:tc>
          <w:tcPr>
            <w:tcW w:w="1422" w:type="dxa"/>
          </w:tcPr>
          <w:p w14:paraId="3079EF55" w14:textId="27BA196C" w:rsidR="00D0462B" w:rsidRDefault="00D0462B" w:rsidP="00D0462B">
            <w:r>
              <w:t>4.4</w:t>
            </w:r>
          </w:p>
        </w:tc>
        <w:tc>
          <w:tcPr>
            <w:tcW w:w="2117" w:type="dxa"/>
          </w:tcPr>
          <w:p w14:paraId="50DF65F9" w14:textId="76948E1E" w:rsidR="00D0462B" w:rsidRDefault="00D0462B" w:rsidP="00D0462B">
            <w:r>
              <w:t>Quarta Sprint</w:t>
            </w:r>
          </w:p>
        </w:tc>
        <w:tc>
          <w:tcPr>
            <w:tcW w:w="5012" w:type="dxa"/>
          </w:tcPr>
          <w:p w14:paraId="2557CFFC" w14:textId="77777777" w:rsidR="00D0462B" w:rsidRDefault="00D0462B" w:rsidP="00D0462B"/>
        </w:tc>
      </w:tr>
      <w:tr w:rsidR="00D0462B" w14:paraId="1A14537E" w14:textId="77777777" w:rsidTr="00372CDD">
        <w:trPr>
          <w:trHeight w:val="256"/>
        </w:trPr>
        <w:tc>
          <w:tcPr>
            <w:tcW w:w="1422" w:type="dxa"/>
          </w:tcPr>
          <w:p w14:paraId="12E2620F" w14:textId="07470801" w:rsidR="00D0462B" w:rsidRDefault="00D0462B" w:rsidP="00D0462B">
            <w:r>
              <w:t>4.4.1</w:t>
            </w:r>
          </w:p>
        </w:tc>
        <w:tc>
          <w:tcPr>
            <w:tcW w:w="2117" w:type="dxa"/>
          </w:tcPr>
          <w:p w14:paraId="11D89578" w14:textId="2CD9DE30" w:rsidR="00D0462B" w:rsidRDefault="00D0462B" w:rsidP="00D0462B">
            <w:r>
              <w:t>Levantar novos requisitos</w:t>
            </w:r>
          </w:p>
        </w:tc>
        <w:tc>
          <w:tcPr>
            <w:tcW w:w="5012" w:type="dxa"/>
          </w:tcPr>
          <w:p w14:paraId="3CEAE307" w14:textId="27F7B336" w:rsidR="00D0462B" w:rsidRDefault="00D0462B" w:rsidP="00D0462B">
            <w:r>
              <w:t xml:space="preserve">Discussão com os clientes sobre os novos itens a serem adicionados </w:t>
            </w:r>
            <w:proofErr w:type="spellStart"/>
            <w:r>
              <w:t>na</w:t>
            </w:r>
            <w:proofErr w:type="spellEnd"/>
            <w:r>
              <w:t xml:space="preserve"> sprint</w:t>
            </w:r>
          </w:p>
        </w:tc>
      </w:tr>
      <w:tr w:rsidR="00D0462B" w14:paraId="3ED7ED00" w14:textId="77777777" w:rsidTr="00372CDD">
        <w:trPr>
          <w:trHeight w:val="256"/>
        </w:trPr>
        <w:tc>
          <w:tcPr>
            <w:tcW w:w="1422" w:type="dxa"/>
          </w:tcPr>
          <w:p w14:paraId="18D3DB59" w14:textId="78871215" w:rsidR="00D0462B" w:rsidRDefault="00D0462B" w:rsidP="00D0462B">
            <w:r>
              <w:t>4.4.2</w:t>
            </w:r>
          </w:p>
        </w:tc>
        <w:tc>
          <w:tcPr>
            <w:tcW w:w="2117" w:type="dxa"/>
          </w:tcPr>
          <w:p w14:paraId="12929F41" w14:textId="4F486510" w:rsidR="00D0462B" w:rsidRDefault="00D0462B" w:rsidP="00D0462B">
            <w:proofErr w:type="spellStart"/>
            <w:r>
              <w:t>Wireframes</w:t>
            </w:r>
            <w:proofErr w:type="spellEnd"/>
          </w:p>
        </w:tc>
        <w:tc>
          <w:tcPr>
            <w:tcW w:w="5012" w:type="dxa"/>
          </w:tcPr>
          <w:p w14:paraId="1DF443C0" w14:textId="4CFB8521" w:rsidR="00D0462B" w:rsidRDefault="00D0462B" w:rsidP="00D0462B">
            <w:r>
              <w:t>Prototipação da visualização da sprint</w:t>
            </w:r>
          </w:p>
        </w:tc>
      </w:tr>
      <w:tr w:rsidR="00D0462B" w14:paraId="48D2919D" w14:textId="77777777" w:rsidTr="00372CDD">
        <w:trPr>
          <w:trHeight w:val="239"/>
        </w:trPr>
        <w:tc>
          <w:tcPr>
            <w:tcW w:w="1422" w:type="dxa"/>
          </w:tcPr>
          <w:p w14:paraId="7CABE114" w14:textId="21DCA850" w:rsidR="00D0462B" w:rsidRDefault="00D0462B" w:rsidP="00D0462B">
            <w:r>
              <w:t>4.4.3</w:t>
            </w:r>
          </w:p>
        </w:tc>
        <w:tc>
          <w:tcPr>
            <w:tcW w:w="2117" w:type="dxa"/>
          </w:tcPr>
          <w:p w14:paraId="68E6B26D" w14:textId="73E9544C" w:rsidR="00D0462B" w:rsidRDefault="00D0462B" w:rsidP="00D0462B">
            <w:r>
              <w:t>Desenvolvimento front</w:t>
            </w:r>
          </w:p>
        </w:tc>
        <w:tc>
          <w:tcPr>
            <w:tcW w:w="5012" w:type="dxa"/>
          </w:tcPr>
          <w:p w14:paraId="7557EAAB" w14:textId="367F1F55" w:rsidR="00D0462B" w:rsidRDefault="00D0462B" w:rsidP="00D0462B">
            <w:r>
              <w:t>Desenvolvimento físico do projeto</w:t>
            </w:r>
          </w:p>
        </w:tc>
      </w:tr>
      <w:tr w:rsidR="00D0462B" w14:paraId="6B146EAE" w14:textId="77777777" w:rsidTr="00372CDD">
        <w:trPr>
          <w:trHeight w:val="239"/>
        </w:trPr>
        <w:tc>
          <w:tcPr>
            <w:tcW w:w="1422" w:type="dxa"/>
          </w:tcPr>
          <w:p w14:paraId="0F6C6526" w14:textId="139CC63F" w:rsidR="00D0462B" w:rsidRDefault="00D0462B" w:rsidP="00D0462B">
            <w:r>
              <w:t>4.4.4</w:t>
            </w:r>
          </w:p>
        </w:tc>
        <w:tc>
          <w:tcPr>
            <w:tcW w:w="2117" w:type="dxa"/>
          </w:tcPr>
          <w:p w14:paraId="4C712B56" w14:textId="3134D9E7" w:rsidR="00D0462B" w:rsidRDefault="00D0462B" w:rsidP="00D0462B">
            <w:r>
              <w:t xml:space="preserve">Desenvolvimento </w:t>
            </w:r>
            <w:proofErr w:type="spellStart"/>
            <w:r>
              <w:t>back</w:t>
            </w:r>
            <w:proofErr w:type="spellEnd"/>
          </w:p>
        </w:tc>
        <w:tc>
          <w:tcPr>
            <w:tcW w:w="5012" w:type="dxa"/>
          </w:tcPr>
          <w:p w14:paraId="2C98557D" w14:textId="03EBBF36" w:rsidR="00D0462B" w:rsidRDefault="00D0462B" w:rsidP="00D0462B">
            <w:r>
              <w:t>Desenvolvimento físico do projeto</w:t>
            </w:r>
          </w:p>
        </w:tc>
      </w:tr>
      <w:tr w:rsidR="00D0462B" w14:paraId="1FE20E7B" w14:textId="77777777" w:rsidTr="00372CDD">
        <w:trPr>
          <w:trHeight w:val="239"/>
        </w:trPr>
        <w:tc>
          <w:tcPr>
            <w:tcW w:w="1422" w:type="dxa"/>
          </w:tcPr>
          <w:p w14:paraId="40522AF2" w14:textId="77777777" w:rsidR="00D0462B" w:rsidRDefault="00D0462B" w:rsidP="00D0462B"/>
        </w:tc>
        <w:tc>
          <w:tcPr>
            <w:tcW w:w="2117" w:type="dxa"/>
          </w:tcPr>
          <w:p w14:paraId="2B466C0B" w14:textId="1194958A" w:rsidR="00D0462B" w:rsidRDefault="00D0462B" w:rsidP="00D0462B">
            <w:r>
              <w:t>Apresentação</w:t>
            </w:r>
            <w:r>
              <w:t xml:space="preserve"> final</w:t>
            </w:r>
          </w:p>
        </w:tc>
        <w:tc>
          <w:tcPr>
            <w:tcW w:w="5012" w:type="dxa"/>
          </w:tcPr>
          <w:p w14:paraId="47ABAB93" w14:textId="785BF308" w:rsidR="00D0462B" w:rsidRDefault="00D0462B" w:rsidP="00D0462B">
            <w:r>
              <w:t>Desenvolvimento da apresentação</w:t>
            </w:r>
            <w:r>
              <w:t xml:space="preserve"> final</w:t>
            </w:r>
            <w:r>
              <w:t xml:space="preserve"> do projeto aos clientes</w:t>
            </w:r>
          </w:p>
        </w:tc>
      </w:tr>
    </w:tbl>
    <w:p w14:paraId="09E6F3FD" w14:textId="77777777" w:rsidR="00372CDD" w:rsidRPr="009D7581" w:rsidRDefault="00372CDD" w:rsidP="00372CDD">
      <w:pPr>
        <w:rPr>
          <w:szCs w:val="20"/>
        </w:rPr>
      </w:pPr>
    </w:p>
    <w:p w14:paraId="512918AA" w14:textId="77777777" w:rsidR="005C6FF3" w:rsidRPr="009D7581" w:rsidRDefault="005C6FF3" w:rsidP="005C6FF3">
      <w:pPr>
        <w:rPr>
          <w:szCs w:val="20"/>
        </w:rPr>
      </w:pPr>
    </w:p>
    <w:p w14:paraId="7E8DE800" w14:textId="77777777" w:rsidR="005C6FF3" w:rsidRPr="009D7581" w:rsidRDefault="005C6FF3" w:rsidP="005C6FF3">
      <w:pPr>
        <w:rPr>
          <w:szCs w:val="20"/>
        </w:rPr>
      </w:pPr>
    </w:p>
    <w:p w14:paraId="77425881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508ECF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74A361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64B1450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27686F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82441B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1F8F13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42A2DA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9571D87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2E149411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668129B7" w14:textId="77777777" w:rsidR="008843C9" w:rsidRPr="00C52528" w:rsidRDefault="008843C9" w:rsidP="002D679E"/>
        </w:tc>
      </w:tr>
      <w:tr w:rsidR="008843C9" w:rsidRPr="00C52528" w14:paraId="0EE9BF1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125D67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3A0ECDF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4FABDA7D" w14:textId="77777777" w:rsidR="008843C9" w:rsidRPr="00C52528" w:rsidRDefault="008843C9" w:rsidP="002D679E"/>
        </w:tc>
      </w:tr>
    </w:tbl>
    <w:p w14:paraId="38546205" w14:textId="77777777" w:rsidR="008843C9" w:rsidRDefault="008843C9" w:rsidP="008843C9"/>
    <w:p w14:paraId="1841280B" w14:textId="77777777"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D96D" w14:textId="77777777" w:rsidR="003631A5" w:rsidRDefault="003631A5" w:rsidP="005E1593">
      <w:r>
        <w:separator/>
      </w:r>
    </w:p>
  </w:endnote>
  <w:endnote w:type="continuationSeparator" w:id="0">
    <w:p w14:paraId="1C431EEA" w14:textId="77777777" w:rsidR="003631A5" w:rsidRDefault="003631A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7100A54C" w14:textId="77777777" w:rsidTr="00637831">
      <w:trPr>
        <w:jc w:val="center"/>
      </w:trPr>
      <w:tc>
        <w:tcPr>
          <w:tcW w:w="5301" w:type="dxa"/>
          <w:vAlign w:val="center"/>
        </w:tcPr>
        <w:p w14:paraId="4E69AAA5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1A54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6C448BE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32781D4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DAC95EE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40D24CA5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84624" w14:textId="77777777" w:rsidR="003631A5" w:rsidRDefault="003631A5" w:rsidP="005E1593">
      <w:r>
        <w:separator/>
      </w:r>
    </w:p>
  </w:footnote>
  <w:footnote w:type="continuationSeparator" w:id="0">
    <w:p w14:paraId="0DD6161E" w14:textId="77777777" w:rsidR="003631A5" w:rsidRDefault="003631A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483ABFA2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64C38004" w14:textId="77777777"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090A1159" wp14:editId="624829B2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14:paraId="3B130ECB" w14:textId="77777777"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0426C3">
            <w:rPr>
              <w:b/>
            </w:rPr>
            <w:t>Declaração do escopo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52B4674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r w:rsidRPr="00AD691F">
            <w:t>Cliente</w:t>
          </w:r>
          <w:proofErr w:type="spellEnd"/>
          <w:r w:rsidRPr="00AD691F">
            <w:t xml:space="preserve"> ]</w:t>
          </w:r>
        </w:p>
      </w:tc>
    </w:tr>
    <w:tr w:rsidR="005E1593" w:rsidRPr="00A10908" w14:paraId="73103341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10D68E7C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1224DC5A" w14:textId="7A3A8586" w:rsidR="005E1593" w:rsidRPr="00A10908" w:rsidRDefault="00820F0D" w:rsidP="002D679E">
          <w:pPr>
            <w:pStyle w:val="Cabealho"/>
          </w:pPr>
          <w:r>
            <w:t xml:space="preserve">Projeto </w:t>
          </w:r>
          <w:r w:rsidR="00223D67">
            <w:fldChar w:fldCharType="begin"/>
          </w:r>
          <w:r w:rsidR="00223D67">
            <w:instrText xml:space="preserve"> SUBJECT   \* MERGEFORMAT </w:instrText>
          </w:r>
          <w:r w:rsidR="00223D67">
            <w:fldChar w:fldCharType="separate"/>
          </w:r>
          <w:proofErr w:type="spellStart"/>
          <w:r>
            <w:t>SkillShare</w:t>
          </w:r>
          <w:proofErr w:type="spellEnd"/>
          <w:r>
            <w:t xml:space="preserve"> </w:t>
          </w:r>
          <w:r w:rsidR="00223D67">
            <w:fldChar w:fldCharType="end"/>
          </w:r>
        </w:p>
      </w:tc>
      <w:tc>
        <w:tcPr>
          <w:tcW w:w="1956" w:type="dxa"/>
          <w:vMerge/>
          <w:vAlign w:val="center"/>
        </w:tcPr>
        <w:p w14:paraId="2B26301B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4F8B2E56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B4B0B"/>
    <w:multiLevelType w:val="hybridMultilevel"/>
    <w:tmpl w:val="0F0EC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426C3"/>
    <w:rsid w:val="00055E00"/>
    <w:rsid w:val="000C0C75"/>
    <w:rsid w:val="000C6E56"/>
    <w:rsid w:val="000E2853"/>
    <w:rsid w:val="00155137"/>
    <w:rsid w:val="00161080"/>
    <w:rsid w:val="001D497F"/>
    <w:rsid w:val="001F3D30"/>
    <w:rsid w:val="001F7A9A"/>
    <w:rsid w:val="00211D53"/>
    <w:rsid w:val="00223D67"/>
    <w:rsid w:val="00274187"/>
    <w:rsid w:val="00275C86"/>
    <w:rsid w:val="00276EA1"/>
    <w:rsid w:val="0028566C"/>
    <w:rsid w:val="00293ED8"/>
    <w:rsid w:val="002A19BF"/>
    <w:rsid w:val="002C0448"/>
    <w:rsid w:val="002C4B95"/>
    <w:rsid w:val="00313000"/>
    <w:rsid w:val="00331443"/>
    <w:rsid w:val="00341B09"/>
    <w:rsid w:val="0034544C"/>
    <w:rsid w:val="003631A5"/>
    <w:rsid w:val="00372CDD"/>
    <w:rsid w:val="003A3A83"/>
    <w:rsid w:val="003B4CFC"/>
    <w:rsid w:val="003B5D3A"/>
    <w:rsid w:val="003D377B"/>
    <w:rsid w:val="0042609D"/>
    <w:rsid w:val="004A2330"/>
    <w:rsid w:val="004B2855"/>
    <w:rsid w:val="004B60F1"/>
    <w:rsid w:val="004D27A1"/>
    <w:rsid w:val="0055540E"/>
    <w:rsid w:val="005B4260"/>
    <w:rsid w:val="005C6FF3"/>
    <w:rsid w:val="005E1593"/>
    <w:rsid w:val="005F487B"/>
    <w:rsid w:val="00631A54"/>
    <w:rsid w:val="006419CA"/>
    <w:rsid w:val="00647FD3"/>
    <w:rsid w:val="00663704"/>
    <w:rsid w:val="006A233C"/>
    <w:rsid w:val="006C048E"/>
    <w:rsid w:val="00740FAC"/>
    <w:rsid w:val="00743E89"/>
    <w:rsid w:val="00744084"/>
    <w:rsid w:val="0076207E"/>
    <w:rsid w:val="0077195B"/>
    <w:rsid w:val="00796FAD"/>
    <w:rsid w:val="007A054B"/>
    <w:rsid w:val="007B5F63"/>
    <w:rsid w:val="00804EDF"/>
    <w:rsid w:val="00820F0D"/>
    <w:rsid w:val="00842903"/>
    <w:rsid w:val="00871E89"/>
    <w:rsid w:val="008843C9"/>
    <w:rsid w:val="009C3549"/>
    <w:rsid w:val="009D7581"/>
    <w:rsid w:val="00A16370"/>
    <w:rsid w:val="00AE1992"/>
    <w:rsid w:val="00B845D5"/>
    <w:rsid w:val="00C06005"/>
    <w:rsid w:val="00C1758B"/>
    <w:rsid w:val="00C52528"/>
    <w:rsid w:val="00C859DF"/>
    <w:rsid w:val="00C928A3"/>
    <w:rsid w:val="00CE2B3B"/>
    <w:rsid w:val="00D0462B"/>
    <w:rsid w:val="00D37957"/>
    <w:rsid w:val="00D80127"/>
    <w:rsid w:val="00DF2D25"/>
    <w:rsid w:val="00E13E56"/>
    <w:rsid w:val="00E34C15"/>
    <w:rsid w:val="00EB36F3"/>
    <w:rsid w:val="00EC3752"/>
    <w:rsid w:val="00F042E7"/>
    <w:rsid w:val="00F44B9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D0589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10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55E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5E0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5E00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5E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5E0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file:///C:\Users\Eduardo\Dropbox\Escritorio%20de%20Projetos\Projeto-Exemplo\Reforma%20da%20Casa\Cronograma%20do%20Projetov3-2007.wb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3" ma:contentTypeDescription="Crie um novo documento." ma:contentTypeScope="" ma:versionID="cf282a9fb21d6178aa33f9b93111350a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4d22dc59bd9c7ffbc0b431d9cdba7428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5E7E07-F102-4B4D-8BA8-B24FD3909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243</TotalTime>
  <Pages>3</Pages>
  <Words>819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5236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GIOVANNI ALVES</cp:lastModifiedBy>
  <cp:revision>14</cp:revision>
  <dcterms:created xsi:type="dcterms:W3CDTF">2016-03-22T02:06:00Z</dcterms:created>
  <dcterms:modified xsi:type="dcterms:W3CDTF">2021-03-24T11:29:00Z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